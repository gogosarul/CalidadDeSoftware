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35943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037DF8" w:rsidRDefault="00037DF8" w:rsidP="0054521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197FF49A" wp14:editId="5CD76D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9572F5A" id="Rectángulo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F943C28" wp14:editId="04D49F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DD40405" id="Rectángulo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F7CA96" wp14:editId="1C23DB9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2009693" id="Rectángulo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6AB4C47" wp14:editId="149A0A4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0627EF6" id="Rectángulo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9BBB59" w:themeColor="accent3"/>
              <w:sz w:val="52"/>
              <w:szCs w:val="7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chemeClr w14:val="tx2">
                    <w14:tint w14:val="1000"/>
                  </w14:schemeClr>
                </w14:solidFill>
                <w14:prstDash w14:val="solid"/>
                <w14:round/>
              </w14:textOutline>
            </w:rPr>
            <w:alias w:val="Título"/>
            <w:id w:val="14700071"/>
            <w:placeholder>
              <w:docPart w:val="F2F8FC7063944DFD8F4FEA1988A8624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37DF8" w:rsidRDefault="00037DF8" w:rsidP="0054521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b/>
                  <w:color w:val="9BBB59" w:themeColor="accent3"/>
                  <w:sz w:val="52"/>
                  <w:szCs w:val="72"/>
                  <w14:shadow w14:blurRad="49999" w14:dist="50800" w14:dir="7500000" w14:sx="100000" w14:sy="100000" w14:kx="0" w14:ky="0" w14:algn="tl">
                    <w14:srgbClr w14:val="000000">
                      <w14:alpha w14:val="65000"/>
                      <w14:shade w14:val="5000"/>
                    </w14:srgbClr>
                  </w14:shadow>
                  <w14:textOutline w14:w="9525" w14:cap="flat" w14:cmpd="sng" w14:algn="ctr">
                    <w14:solidFill>
                      <w14:schemeClr w14:val="tx2">
                        <w14:tint w14:val="1000"/>
                      </w14:schemeClr>
                    </w14:solidFill>
                    <w14:prstDash w14:val="solid"/>
                    <w14:round/>
                  </w14:textOutline>
                </w:rPr>
              </w:pPr>
              <w:r w:rsidRPr="00037DF8">
                <w:rPr>
                  <w:rFonts w:asciiTheme="majorHAnsi" w:eastAsiaTheme="majorEastAsia" w:hAnsiTheme="majorHAnsi" w:cstheme="majorBidi"/>
                  <w:b/>
                  <w:color w:val="9BBB59" w:themeColor="accent3"/>
                  <w:sz w:val="52"/>
                  <w:szCs w:val="72"/>
                  <w14:shadow w14:blurRad="49999" w14:dist="50800" w14:dir="7500000" w14:sx="100000" w14:sy="100000" w14:kx="0" w14:ky="0" w14:algn="tl">
                    <w14:srgbClr w14:val="000000">
                      <w14:alpha w14:val="65000"/>
                      <w14:shade w14:val="5000"/>
                    </w14:srgbClr>
                  </w14:shadow>
                  <w14:textOutline w14:w="9525" w14:cap="flat" w14:cmpd="sng" w14:algn="ctr">
                    <w14:solidFill>
                      <w14:schemeClr w14:val="tx2">
                        <w14:tint w14:val="1000"/>
                      </w14:schemeClr>
                    </w14:solidFill>
                    <w14:prstDash w14:val="solid"/>
                    <w14:round/>
                  </w14:textOutline>
                </w:rPr>
                <w:t>Universidad Tecnológica de la Riviera Maya</w:t>
              </w:r>
            </w:p>
          </w:sdtContent>
        </w:sdt>
        <w:p w:rsidR="00037DF8" w:rsidRPr="00037DF8" w:rsidRDefault="00037DF8" w:rsidP="0054521E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color w:val="9BBB59" w:themeColor="accent3"/>
              <w:sz w:val="52"/>
              <w:szCs w:val="7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chemeClr w14:val="tx2">
                    <w14:tint w14:val="1000"/>
                  </w14:schemeClr>
                </w14:solidFill>
                <w14:prstDash w14:val="solid"/>
                <w14:round/>
              </w14:textOutline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spacing w:val="60"/>
              <w:sz w:val="36"/>
              <w:szCs w:val="36"/>
              <w14:glow w14:rad="45504">
                <w14:schemeClr w14:val="accent1">
                  <w14:alpha w14:val="65000"/>
                  <w14:satMod w14:val="220000"/>
                </w14:schemeClr>
              </w14:glow>
              <w14:textOutline w14:w="5715" w14:cap="flat" w14:cmpd="sng" w14:algn="ctr">
                <w14:solidFill>
                  <w14:schemeClr w14:val="accent1">
                    <w14:tint w14:val="10000"/>
                  </w14:schemeClr>
                </w14:solidFill>
                <w14:prstDash w14:val="solid"/>
                <w14:miter w14:lim="0"/>
              </w14:textOutline>
              <w14:textFill>
                <w14:gradFill>
                  <w14:gsLst>
                    <w14:gs w14:pos="10000">
                      <w14:schemeClr w14:val="accent1">
                        <w14:tint w14:val="83000"/>
                        <w14:shade w14:val="100000"/>
                        <w14:satMod w14:val="200000"/>
                      </w14:schemeClr>
                    </w14:gs>
                    <w14:gs w14:pos="75000">
                      <w14:schemeClr w14:val="accent1">
                        <w14:tint w14:val="100000"/>
                        <w14:shade w14:val="50000"/>
                        <w14:satMod w14:val="15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Subtítulo"/>
            <w:id w:val="14700077"/>
            <w:placeholder>
              <w:docPart w:val="1763E8ECE46C4760B13C9F8E55848EF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37DF8" w:rsidRPr="00037DF8" w:rsidRDefault="00037DF8" w:rsidP="0054521E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pacing w:val="60"/>
                  <w:sz w:val="36"/>
                  <w:szCs w:val="36"/>
                  <w14:glow w14:rad="45504">
                    <w14:schemeClr w14:val="accent1">
                      <w14:alpha w14:val="65000"/>
                      <w14:satMod w14:val="220000"/>
                    </w14:schemeClr>
                  </w14:glow>
                  <w14:textOutline w14:w="5715" w14:cap="flat" w14:cmpd="sng" w14:algn="ctr">
                    <w14:solidFill>
                      <w14:schemeClr w14:val="accent1">
                        <w14:tint w14:val="10000"/>
                      </w14:schemeClr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10000">
                          <w14:schemeClr w14:val="accent1">
                            <w14:tint w14:val="83000"/>
                            <w14:shade w14:val="100000"/>
                            <w14:satMod w14:val="200000"/>
                          </w14:schemeClr>
                        </w14:gs>
                        <w14:gs w14:pos="75000">
                          <w14:schemeClr w14:val="accent1">
                            <w14:tint w14:val="100000"/>
                            <w14:shade w14:val="50000"/>
                            <w14:satMod w14:val="1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037DF8">
                <w:rPr>
                  <w:rFonts w:asciiTheme="majorHAnsi" w:eastAsiaTheme="majorEastAsia" w:hAnsiTheme="majorHAnsi" w:cstheme="majorBidi"/>
                  <w:b/>
                  <w:spacing w:val="60"/>
                  <w:sz w:val="36"/>
                  <w:szCs w:val="36"/>
                  <w14:glow w14:rad="45504">
                    <w14:schemeClr w14:val="accent1">
                      <w14:alpha w14:val="65000"/>
                      <w14:satMod w14:val="220000"/>
                    </w14:schemeClr>
                  </w14:glow>
                  <w14:textOutline w14:w="5715" w14:cap="flat" w14:cmpd="sng" w14:algn="ctr">
                    <w14:solidFill>
                      <w14:schemeClr w14:val="accent1">
                        <w14:tint w14:val="10000"/>
                      </w14:schemeClr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10000">
                          <w14:schemeClr w14:val="accent1">
                            <w14:tint w14:val="83000"/>
                            <w14:shade w14:val="100000"/>
                            <w14:satMod w14:val="200000"/>
                          </w14:schemeClr>
                        </w14:gs>
                        <w14:gs w14:pos="75000">
                          <w14:schemeClr w14:val="accent1">
                            <w14:tint w14:val="100000"/>
                            <w14:shade w14:val="50000"/>
                            <w14:satMod w14:val="1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T.S.U. en Tecnología de la Información y Comunicaciones.</w:t>
              </w:r>
            </w:p>
          </w:sdtContent>
        </w:sdt>
        <w:p w:rsidR="00037DF8" w:rsidRDefault="00037DF8" w:rsidP="0054521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sz w:val="44"/>
              <w:szCs w:val="36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Compañía"/>
            <w:tag w:val=""/>
            <w:id w:val="-1968730485"/>
            <w:placeholder>
              <w:docPart w:val="7D18D8C061A34A8F96387BDA52104D2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37DF8" w:rsidRPr="00037DF8" w:rsidRDefault="00376679" w:rsidP="0054521E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z w:val="44"/>
                  <w:szCs w:val="36"/>
                  <w14:textOutline w14:w="5270" w14:cap="flat" w14:cmpd="sng" w14:algn="ctr">
                    <w14:solidFill>
                      <w14:schemeClr w14:val="accent1">
                        <w14:shade w14:val="88000"/>
                        <w14:satMod w14:val="110000"/>
                      </w14:scheme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1">
                            <w14:tint w14:val="40000"/>
                            <w14:satMod w14:val="250000"/>
                          </w14:schemeClr>
                        </w14:gs>
                        <w14:gs w14:pos="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50000">
                          <w14:schemeClr w14:val="accent1">
                            <w14:shade w14:val="20000"/>
                            <w14:satMod w14:val="300000"/>
                          </w14:schemeClr>
                        </w14:gs>
                        <w14:gs w14:pos="7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100000">
                          <w14:schemeClr w14:val="accent1">
                            <w14:tint w14:val="40000"/>
                            <w14:satMod w14:val="2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44"/>
                  <w:szCs w:val="36"/>
                  <w14:textOutline w14:w="5270" w14:cap="flat" w14:cmpd="sng" w14:algn="ctr">
                    <w14:solidFill>
                      <w14:schemeClr w14:val="accent1">
                        <w14:shade w14:val="88000"/>
                        <w14:satMod w14:val="110000"/>
                      </w14:scheme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1">
                            <w14:tint w14:val="40000"/>
                            <w14:satMod w14:val="250000"/>
                          </w14:schemeClr>
                        </w14:gs>
                        <w14:gs w14:pos="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50000">
                          <w14:schemeClr w14:val="accent1">
                            <w14:shade w14:val="20000"/>
                            <w14:satMod w14:val="300000"/>
                          </w14:schemeClr>
                        </w14:gs>
                        <w14:gs w14:pos="7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100000">
                          <w14:schemeClr w14:val="accent1">
                            <w14:tint w14:val="40000"/>
                            <w14:satMod w14:val="2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Calidad en el Desarrollo de Software</w:t>
              </w:r>
            </w:p>
          </w:sdtContent>
        </w:sdt>
        <w:p w:rsidR="00037DF8" w:rsidRDefault="00037DF8" w:rsidP="0054521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37DF8" w:rsidRDefault="00037DF8" w:rsidP="0054521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509BDF2245F44ADD8951F09C6AE4CAA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1-23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037DF8" w:rsidRDefault="00F9683F" w:rsidP="0054521E">
              <w:pPr>
                <w:pStyle w:val="Sinespaciado"/>
              </w:pPr>
              <w:r>
                <w:rPr>
                  <w:lang w:val="es-ES"/>
                </w:rPr>
                <w:t>23/01/2017</w:t>
              </w:r>
            </w:p>
          </w:sdtContent>
        </w:sdt>
        <w:p w:rsidR="00037DF8" w:rsidRDefault="00037DF8" w:rsidP="0054521E">
          <w:pPr>
            <w:pStyle w:val="Sinespaciado"/>
          </w:pPr>
        </w:p>
        <w:p w:rsidR="00037DF8" w:rsidRDefault="00037DF8" w:rsidP="0054521E">
          <w:pPr>
            <w:pStyle w:val="Sinespaciado"/>
          </w:pPr>
        </w:p>
        <w:sdt>
          <w:sdtPr>
            <w:rPr>
              <w:b/>
              <w:sz w:val="24"/>
              <w:u w:val="single"/>
            </w:rPr>
            <w:alias w:val="Estado"/>
            <w:tag w:val=""/>
            <w:id w:val="2127576672"/>
            <w:placeholder>
              <w:docPart w:val="F966CD8DA578407CA3DE0378AB608A5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037DF8" w:rsidRPr="001174D3" w:rsidRDefault="00037DF8" w:rsidP="0054521E">
              <w:pPr>
                <w:pStyle w:val="Sinespaciado"/>
                <w:rPr>
                  <w:b/>
                  <w:sz w:val="24"/>
                  <w:u w:val="single"/>
                </w:rPr>
              </w:pPr>
              <w:r w:rsidRPr="001174D3">
                <w:rPr>
                  <w:b/>
                  <w:sz w:val="24"/>
                  <w:u w:val="single"/>
                </w:rPr>
                <w:t xml:space="preserve">Docente: </w:t>
              </w:r>
              <w:r w:rsidR="00376679">
                <w:rPr>
                  <w:b/>
                  <w:sz w:val="24"/>
                  <w:u w:val="single"/>
                </w:rPr>
                <w:t>Cristian Bernal</w:t>
              </w:r>
              <w:r w:rsidR="00C157AE">
                <w:rPr>
                  <w:b/>
                  <w:sz w:val="24"/>
                  <w:u w:val="single"/>
                </w:rPr>
                <w:t xml:space="preserve"> Bera</w:t>
              </w:r>
            </w:p>
          </w:sdtContent>
        </w:sdt>
        <w:sdt>
          <w:sdtPr>
            <w:rPr>
              <w:b/>
              <w:sz w:val="24"/>
              <w:u w:val="single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37DF8" w:rsidRPr="001174D3" w:rsidRDefault="00F9683F" w:rsidP="0054521E">
              <w:pPr>
                <w:pStyle w:val="Sinespaciado"/>
                <w:rPr>
                  <w:b/>
                  <w:sz w:val="24"/>
                  <w:u w:val="single"/>
                </w:rPr>
              </w:pPr>
              <w:r>
                <w:rPr>
                  <w:b/>
                  <w:sz w:val="24"/>
                  <w:u w:val="single"/>
                  <w:lang w:val="es-ES"/>
                </w:rPr>
                <w:t>Alumno: Cruz Alcántara Jorge Luis</w:t>
              </w:r>
            </w:p>
          </w:sdtContent>
        </w:sdt>
        <w:p w:rsidR="00037DF8" w:rsidRDefault="00037DF8" w:rsidP="0054521E">
          <w:pPr>
            <w:spacing w:after="0"/>
          </w:pPr>
        </w:p>
        <w:p w:rsidR="00037DF8" w:rsidRDefault="00037DF8" w:rsidP="0054521E">
          <w:pPr>
            <w:spacing w:after="0"/>
          </w:pPr>
          <w:r>
            <w:br w:type="page"/>
          </w:r>
        </w:p>
      </w:sdtContent>
    </w:sdt>
    <w:p w:rsidR="00C157AE" w:rsidRDefault="0054521E" w:rsidP="0054521E">
      <w:pPr>
        <w:pStyle w:val="Ttulo1"/>
      </w:pPr>
      <w:r w:rsidRPr="0054521E">
        <w:lastRenderedPageBreak/>
        <w:t>Agregar</w:t>
      </w:r>
    </w:p>
    <w:p w:rsidR="0054521E" w:rsidRDefault="0054521E" w:rsidP="0054521E">
      <w:pPr>
        <w:spacing w:after="0"/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package app.controlcliente.cliente;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android.app.AlertDialog;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android.content.DialogInterface;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android.os.Bundle;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android.support.v7.app.ActionBarActivity;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android.view.View;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android.widget.EditText;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com.controlcliente.cliente.R;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public class Agregar extends ActionBarActivity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BDClientes bdClientes;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EditText nombre_input;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EditText apellido_input;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EditText edad_input;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EditText telefono_input;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EditText email_input;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EditText categoria_input;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@Override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protected void onCreate(Bundle savedInstanceState)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super.onCreate(savedInstanceState);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setContentView(R.layout.activity_agregar);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nombre_input = (EditText) findViewById(R.id.nombre_input);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apellido_input = (EditText) findViewById(R.id.apellido_input);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edad_input = (EditText) findViewById(R.id.edad_input);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telefono_input = (EditText) findViewById(R.id.telefono_input);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email_input = (EditText) findViewById(R.id.email_input);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categoria_input = (EditText) findViewById(R.id.categoria_input);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bdClientes = new BDClientes(this, null, null, 1);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//Añade una Persona a la Base de Datos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public void agregar_clicked(View view){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Clientes cliente = new Clientes(nombre_input.getText().toString(), apellido_input.getText().toString(), Integer.parseInt(edad_input.getText().toString()), telefono_input.getText().toString(), email_input.getText().toString(), categoria_input.getText().toString() 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bdClientes.addCliente(cliente);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confirmacion();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limpiarcampos();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//Limpia los valores entrados para efectos de estetica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public void limpiarcampos(){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nombre_input.setText("");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apellido_input.setText("");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edad_input.setText("");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telefono_input.setText("");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email_input.setText("");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categoria_input.setText("");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public void confirmacion(){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AlertDialog.Builder dlgAlert  = new AlertDialog.Builder(this);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dlgAlert.setMessage("Se ha agregado exitosamente!");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dlgAlert.setTitle("Agregar Cliente");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dlgAlert.setPositiveButton("Ok",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new DialogInterface.OnClickListener()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   public void onClick(DialogInterface dialog, int which)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       //dismiss the dialog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});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dlgAlert.setCancelable(true);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dlgAlert.create().show();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}</w:t>
      </w:r>
    </w:p>
    <w:p w:rsid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Default="0054521E" w:rsidP="0054521E">
      <w:pPr>
        <w:pStyle w:val="Ttulo1"/>
      </w:pPr>
      <w:r>
        <w:t>Base de Datos BDClientes</w:t>
      </w:r>
    </w:p>
    <w:p w:rsid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package app.controlcliente.cliente;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/**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* Created by jorge on 28/01/2017.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*/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android.database.sqlite.SQLiteDatabase;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android.database.sqlite.SQLiteOpenHelper;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android.database.Cursor;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android.content.Context;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import android.content.ContentValues;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public class BDClientes extends SQLiteOpenHelper{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private static final int DATABASE_VERSION = 1;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private static final String DATABASE_NAME = "clientes.db";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final String TABLA_CLIENTES = "clientes";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final String COLUMN_ID = "_id";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final String COLUMN_NOMBRE = "nombre";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final String COLUMN_APELLIDO = "apellido";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final String COLUMN_EDAD = "edad";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String COLUMN_TEL = "telefono";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String COLUMN_EMAIL = "email";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static String COLUMN_CATEGORIA = "categoria";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BDClientes(Context context, String name, SQLiteDatabase.CursorFactory factory, int version)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super(context, DATABASE_NAME, factory, DATABASE_VERSION);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@Override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lastRenderedPageBreak/>
        <w:t xml:space="preserve">    public void onCreate(SQLiteDatabase db)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String query = "CREATE TABLE " + TABLA_CLIENTES + "("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COLUMN_ID + " INTEGER PRIMARY KEY AUTOINCREMENT,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COLUMN_NOMBRE + " TEXT,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COLUMN_APELLIDO + " TEXT,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COLUMN_EDAD + " INTEGER,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COLUMN_TEL + " TEXT,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COLUMN_EMAIL + " TEXT,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COLUMN_CATEGORIA + " TEXT " +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    ");";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db.execSQL(query);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@Override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void onUpgrade(SQLiteDatabase db, int oldVersion, int newVersion)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db.execSQL("DROP TABLE IF EXISTS " + TABLA_CLIENTES);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onCreate(db);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//Añade un nuevo Row a la Base de Datos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void addCliente(Clientes clientes)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ContentValues values = new ContentValues();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values.put(COLUMN_NOMBRE, clientes.get_nombre());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values.put(COLUMN_APELLIDO, clientes.get_apellido());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values.put(COLUMN_EDAD, clientes.get_edad());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values.put(COLUMN_TEL, clientes.get_telefono());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values.put(COLUMN_EMAIL, clientes.get_email());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values.put(COLUMN_CATEGORIA, clientes.get_categoria());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SQLiteDatabase db = getWritableDatabase();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db.insert(TABLA_CLIENTES, null, values);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db.close();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void updatecliente(Clientes clientes){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ContentValues values = new ContentValues();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values.put(COLUMN_NOMBRE, clientes.get_nombre());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lastRenderedPageBreak/>
        <w:t xml:space="preserve">        values.put(COLUMN_APELLIDO, clientes.get_apellido());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values.put(COLUMN_EDAD, clientes.get_edad());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values.put(COLUMN_TEL, clientes.get_telefono());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values.put(COLUMN_EMAIL, clientes.get_email());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values.put(COLUMN_CATEGORIA, clientes.get_categoria());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SQLiteDatabase db = getWritableDatabase();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db.update(TABLA_CLIENTES, values, COLUMN_ID + "= ?", new String[] { String.valueOf(clientes.get_id())});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db.close();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// Borrar un cliente de la Base de Datos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void borrarcliente(int cliente_id){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SQLiteDatabase db = getWritableDatabase();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db.execSQL("DELETE FROM " + TABLA_CLIENTES + " WHERE " + COLUMN_ID + " = " + cliente_id + ";");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db.close();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//listar por id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Cursor personabyid(int id){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SQLiteDatabase db = getWritableDatabase();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String query = "SELECT * FROM " + TABLA_CLIENTES + " WHERE " + COLUMN_ID + " = " + id + ";";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Cursor c = db.rawQuery(query, null);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if (c != null)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c.moveToFirst();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return c;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//listar a todos ls clientes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public Cursor listarclientes(){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SQLiteDatabase db = getReadableDatabase();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String query = ("SELECT * FROM " + TABLA_CLIENTES + " WHERE 1 ORDER BY " + COLUMN_APELLIDO + ";");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lastRenderedPageBreak/>
        <w:t xml:space="preserve">        Cursor c = db.rawQuery(query, null);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if (c != null) {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c.moveToFirst();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    return c;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 xml:space="preserve">        }</w:t>
      </w:r>
    </w:p>
    <w:p w:rsidR="0054521E" w:rsidRP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  <w:r w:rsidRPr="0054521E">
        <w:rPr>
          <w:rFonts w:ascii="Arial" w:hAnsi="Arial" w:cs="Arial"/>
          <w:sz w:val="24"/>
          <w:szCs w:val="24"/>
        </w:rPr>
        <w:t>}</w:t>
      </w:r>
    </w:p>
    <w:p w:rsidR="0054521E" w:rsidRDefault="0054521E" w:rsidP="0054521E">
      <w:pPr>
        <w:spacing w:after="0"/>
        <w:rPr>
          <w:rFonts w:ascii="Arial" w:hAnsi="Arial" w:cs="Arial"/>
          <w:sz w:val="24"/>
          <w:szCs w:val="24"/>
        </w:rPr>
      </w:pPr>
    </w:p>
    <w:p w:rsidR="0054521E" w:rsidRDefault="0054521E" w:rsidP="0054521E">
      <w:pPr>
        <w:pStyle w:val="Ttulo1"/>
      </w:pPr>
      <w:r>
        <w:t>Buscar Cliente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android.database.Cursor;</w:t>
      </w:r>
    </w:p>
    <w:p w:rsidR="0054521E" w:rsidRDefault="0054521E" w:rsidP="0054521E">
      <w:pPr>
        <w:spacing w:after="0"/>
      </w:pPr>
      <w:r>
        <w:t>import android.database.sqlite.SQLiteDatabase;</w:t>
      </w:r>
    </w:p>
    <w:p w:rsidR="0054521E" w:rsidRDefault="0054521E" w:rsidP="0054521E">
      <w:pPr>
        <w:spacing w:after="0"/>
      </w:pPr>
      <w:r>
        <w:t>import android.support.v7.app.ActionBarActivity;</w:t>
      </w:r>
    </w:p>
    <w:p w:rsidR="0054521E" w:rsidRDefault="0054521E" w:rsidP="0054521E">
      <w:pPr>
        <w:spacing w:after="0"/>
      </w:pPr>
      <w:r>
        <w:t>import android.os.Bundle;</w:t>
      </w:r>
    </w:p>
    <w:p w:rsidR="0054521E" w:rsidRDefault="0054521E" w:rsidP="0054521E">
      <w:pPr>
        <w:spacing w:after="0"/>
      </w:pPr>
      <w:r>
        <w:t>import android.view.Menu;</w:t>
      </w:r>
    </w:p>
    <w:p w:rsidR="0054521E" w:rsidRDefault="0054521E" w:rsidP="0054521E">
      <w:pPr>
        <w:spacing w:after="0"/>
      </w:pPr>
      <w:r>
        <w:t>import android.view.MenuItem;</w:t>
      </w:r>
    </w:p>
    <w:p w:rsidR="0054521E" w:rsidRDefault="0054521E" w:rsidP="0054521E">
      <w:pPr>
        <w:spacing w:after="0"/>
      </w:pPr>
      <w:r>
        <w:t>import android.widget.EditText;</w:t>
      </w:r>
    </w:p>
    <w:p w:rsidR="0054521E" w:rsidRDefault="0054521E" w:rsidP="0054521E">
      <w:pPr>
        <w:spacing w:after="0"/>
      </w:pPr>
      <w:r>
        <w:t>import android.widget.ListView;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com.controlcliente.cliente.R;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public class BuscarCliente extends ActionBarActivity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EditText inputSearch;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protected void onCreate(Bundle savedInstanceState) {</w:t>
      </w:r>
    </w:p>
    <w:p w:rsidR="0054521E" w:rsidRDefault="0054521E" w:rsidP="0054521E">
      <w:pPr>
        <w:spacing w:after="0"/>
      </w:pPr>
      <w:r>
        <w:t xml:space="preserve">        super.onCreate(savedInstanceState);</w:t>
      </w:r>
    </w:p>
    <w:p w:rsidR="0054521E" w:rsidRDefault="0054521E" w:rsidP="0054521E">
      <w:pPr>
        <w:spacing w:after="0"/>
      </w:pPr>
      <w:r>
        <w:t xml:space="preserve">        setContentView(R.layout.activity_buscar_cliente);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BDClientes bdClientes;</w:t>
      </w:r>
    </w:p>
    <w:p w:rsidR="0054521E" w:rsidRDefault="0054521E" w:rsidP="0054521E">
      <w:pPr>
        <w:spacing w:after="0"/>
      </w:pPr>
      <w:r>
        <w:t xml:space="preserve">        bdClientes = new BDClientes(this, null, null, 1);</w:t>
      </w:r>
    </w:p>
    <w:p w:rsidR="0054521E" w:rsidRDefault="0054521E" w:rsidP="0054521E">
      <w:pPr>
        <w:spacing w:after="0"/>
      </w:pPr>
      <w:r>
        <w:lastRenderedPageBreak/>
        <w:t xml:space="preserve">        SQLiteDatabase db = bdClientes.getWritableDatabase();</w:t>
      </w:r>
    </w:p>
    <w:p w:rsidR="0054521E" w:rsidRDefault="0054521E" w:rsidP="0054521E">
      <w:pPr>
        <w:spacing w:after="0"/>
      </w:pPr>
      <w:r>
        <w:t xml:space="preserve">        Cursor cursor = bdClientes.listarclientes();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ListView lvlitems = (ListView) findViewById(R.id.lvlitems);</w:t>
      </w:r>
    </w:p>
    <w:p w:rsidR="0054521E" w:rsidRDefault="0054521E" w:rsidP="0054521E">
      <w:pPr>
        <w:spacing w:after="0"/>
      </w:pPr>
      <w:r>
        <w:t xml:space="preserve">        lvlitems.setTextFilterEnabled(true);</w:t>
      </w:r>
    </w:p>
    <w:p w:rsidR="0054521E" w:rsidRDefault="0054521E" w:rsidP="0054521E">
      <w:pPr>
        <w:spacing w:after="0"/>
      </w:pPr>
      <w:r>
        <w:t xml:space="preserve">        final ListarClientes todoAdapter = new ListarClientes(this, cursor);</w:t>
      </w:r>
    </w:p>
    <w:p w:rsidR="0054521E" w:rsidRDefault="0054521E" w:rsidP="0054521E">
      <w:pPr>
        <w:spacing w:after="0"/>
      </w:pPr>
      <w:r>
        <w:t xml:space="preserve">        lvlitems.setAdapter(todoAdapter);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onCreateOptionsMenu(Menu menu) {</w:t>
      </w:r>
    </w:p>
    <w:p w:rsidR="0054521E" w:rsidRDefault="0054521E" w:rsidP="0054521E">
      <w:pPr>
        <w:spacing w:after="0"/>
      </w:pPr>
      <w:r>
        <w:t xml:space="preserve">        // Inflate the menu; this adds items to the action bar if it is present.</w:t>
      </w:r>
    </w:p>
    <w:p w:rsidR="0054521E" w:rsidRDefault="0054521E" w:rsidP="0054521E">
      <w:pPr>
        <w:spacing w:after="0"/>
      </w:pPr>
      <w:r>
        <w:t xml:space="preserve">        getMenuInflater().inflate(R.menu.menu_buscar_cliente, menu);</w:t>
      </w:r>
    </w:p>
    <w:p w:rsidR="0054521E" w:rsidRDefault="0054521E" w:rsidP="0054521E">
      <w:pPr>
        <w:spacing w:after="0"/>
      </w:pPr>
      <w:r>
        <w:t xml:space="preserve">        return true;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onOptionsItemSelected(MenuItem item) {</w:t>
      </w:r>
    </w:p>
    <w:p w:rsidR="0054521E" w:rsidRDefault="0054521E" w:rsidP="0054521E">
      <w:pPr>
        <w:spacing w:after="0"/>
      </w:pPr>
      <w:r>
        <w:t xml:space="preserve">        // Handle action bar item clicks here. The action bar will</w:t>
      </w:r>
    </w:p>
    <w:p w:rsidR="0054521E" w:rsidRDefault="0054521E" w:rsidP="0054521E">
      <w:pPr>
        <w:spacing w:after="0"/>
      </w:pPr>
      <w:r>
        <w:t xml:space="preserve">        // automatically handle clicks on the Home/Up button, so long</w:t>
      </w:r>
    </w:p>
    <w:p w:rsidR="0054521E" w:rsidRDefault="0054521E" w:rsidP="0054521E">
      <w:pPr>
        <w:spacing w:after="0"/>
      </w:pPr>
      <w:r>
        <w:t xml:space="preserve">        // as you specify a parent activity in AndroidManifest.xml.</w:t>
      </w:r>
    </w:p>
    <w:p w:rsidR="0054521E" w:rsidRDefault="0054521E" w:rsidP="0054521E">
      <w:pPr>
        <w:spacing w:after="0"/>
      </w:pPr>
      <w:r>
        <w:t xml:space="preserve">        int id = item.getItemId();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//noinspection SimplifiableIfStatement</w:t>
      </w:r>
    </w:p>
    <w:p w:rsidR="0054521E" w:rsidRDefault="0054521E" w:rsidP="0054521E">
      <w:pPr>
        <w:spacing w:after="0"/>
      </w:pPr>
      <w:r>
        <w:t xml:space="preserve">        if (id == R.id.action_settings) {</w:t>
      </w:r>
    </w:p>
    <w:p w:rsidR="0054521E" w:rsidRDefault="0054521E" w:rsidP="0054521E">
      <w:pPr>
        <w:spacing w:after="0"/>
      </w:pPr>
      <w:r>
        <w:t xml:space="preserve">            return true;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return super.onOptionsItemSelected(item);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}</w:t>
      </w:r>
    </w:p>
    <w:p w:rsidR="0054521E" w:rsidRDefault="0054521E" w:rsidP="0054521E">
      <w:pPr>
        <w:spacing w:after="0"/>
      </w:pPr>
    </w:p>
    <w:p w:rsidR="0054521E" w:rsidRDefault="0054521E" w:rsidP="0054521E">
      <w:pPr>
        <w:pStyle w:val="Ttulo1"/>
      </w:pPr>
      <w:r>
        <w:t>Clientes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/**</w:t>
      </w:r>
    </w:p>
    <w:p w:rsidR="0054521E" w:rsidRDefault="0054521E" w:rsidP="0054521E">
      <w:pPr>
        <w:spacing w:after="0"/>
      </w:pPr>
      <w:r>
        <w:t xml:space="preserve"> * Created by A on 01/05/2015.</w:t>
      </w:r>
    </w:p>
    <w:p w:rsidR="0054521E" w:rsidRDefault="0054521E" w:rsidP="0054521E">
      <w:pPr>
        <w:spacing w:after="0"/>
      </w:pPr>
      <w:r>
        <w:lastRenderedPageBreak/>
        <w:t xml:space="preserve"> */</w:t>
      </w:r>
    </w:p>
    <w:p w:rsidR="0054521E" w:rsidRDefault="0054521E" w:rsidP="0054521E">
      <w:pPr>
        <w:spacing w:after="0"/>
      </w:pPr>
      <w:r>
        <w:t>public class Clientes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private int _id;</w:t>
      </w:r>
    </w:p>
    <w:p w:rsidR="0054521E" w:rsidRDefault="0054521E" w:rsidP="0054521E">
      <w:pPr>
        <w:spacing w:after="0"/>
      </w:pPr>
      <w:r>
        <w:t xml:space="preserve">    private String _nombre;</w:t>
      </w:r>
    </w:p>
    <w:p w:rsidR="0054521E" w:rsidRDefault="0054521E" w:rsidP="0054521E">
      <w:pPr>
        <w:spacing w:after="0"/>
      </w:pPr>
      <w:r>
        <w:t xml:space="preserve">    private String _apellido;</w:t>
      </w:r>
    </w:p>
    <w:p w:rsidR="0054521E" w:rsidRDefault="0054521E" w:rsidP="0054521E">
      <w:pPr>
        <w:spacing w:after="0"/>
      </w:pPr>
      <w:r>
        <w:t xml:space="preserve">    private int _edad;</w:t>
      </w:r>
    </w:p>
    <w:p w:rsidR="0054521E" w:rsidRDefault="0054521E" w:rsidP="0054521E">
      <w:pPr>
        <w:spacing w:after="0"/>
      </w:pPr>
      <w:r>
        <w:t xml:space="preserve">    private String _telefono;</w:t>
      </w:r>
    </w:p>
    <w:p w:rsidR="0054521E" w:rsidRDefault="0054521E" w:rsidP="0054521E">
      <w:pPr>
        <w:spacing w:after="0"/>
      </w:pPr>
      <w:r>
        <w:t xml:space="preserve">    private String _email;</w:t>
      </w:r>
    </w:p>
    <w:p w:rsidR="0054521E" w:rsidRDefault="0054521E" w:rsidP="0054521E">
      <w:pPr>
        <w:spacing w:after="0"/>
      </w:pPr>
      <w:r>
        <w:t xml:space="preserve">    private String _categoria;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Clientes(){</w:t>
      </w:r>
    </w:p>
    <w:p w:rsidR="0054521E" w:rsidRDefault="0054521E" w:rsidP="0054521E">
      <w:pPr>
        <w:spacing w:after="0"/>
      </w:pPr>
      <w:r>
        <w:t xml:space="preserve">        //Constructor Vacio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  <w:r>
        <w:t xml:space="preserve">    public Clientes(String nombre, String apellido, int edad, String telefono, String email, String categoria) {</w:t>
      </w:r>
    </w:p>
    <w:p w:rsidR="0054521E" w:rsidRDefault="0054521E" w:rsidP="0054521E">
      <w:pPr>
        <w:spacing w:after="0"/>
      </w:pPr>
      <w:r>
        <w:t xml:space="preserve">        this._nombre = nombre;</w:t>
      </w:r>
    </w:p>
    <w:p w:rsidR="0054521E" w:rsidRDefault="0054521E" w:rsidP="0054521E">
      <w:pPr>
        <w:spacing w:after="0"/>
      </w:pPr>
      <w:r>
        <w:t xml:space="preserve">        this._apellido = apellido;</w:t>
      </w:r>
    </w:p>
    <w:p w:rsidR="0054521E" w:rsidRDefault="0054521E" w:rsidP="0054521E">
      <w:pPr>
        <w:spacing w:after="0"/>
      </w:pPr>
      <w:r>
        <w:t xml:space="preserve">        this._edad = edad;</w:t>
      </w:r>
    </w:p>
    <w:p w:rsidR="0054521E" w:rsidRDefault="0054521E" w:rsidP="0054521E">
      <w:pPr>
        <w:spacing w:after="0"/>
      </w:pPr>
      <w:r>
        <w:t xml:space="preserve">        this._telefono = telefono;</w:t>
      </w:r>
    </w:p>
    <w:p w:rsidR="0054521E" w:rsidRDefault="0054521E" w:rsidP="0054521E">
      <w:pPr>
        <w:spacing w:after="0"/>
      </w:pPr>
      <w:r>
        <w:t xml:space="preserve">        this._email = email;</w:t>
      </w:r>
    </w:p>
    <w:p w:rsidR="0054521E" w:rsidRDefault="0054521E" w:rsidP="0054521E">
      <w:pPr>
        <w:spacing w:after="0"/>
      </w:pPr>
      <w:r>
        <w:t xml:space="preserve">        this._categoria = categoria;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int get_id() {</w:t>
      </w:r>
    </w:p>
    <w:p w:rsidR="0054521E" w:rsidRDefault="0054521E" w:rsidP="0054521E">
      <w:pPr>
        <w:spacing w:after="0"/>
      </w:pPr>
      <w:r>
        <w:t xml:space="preserve">        return _id;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set_id(int _id) {</w:t>
      </w:r>
    </w:p>
    <w:p w:rsidR="0054521E" w:rsidRDefault="0054521E" w:rsidP="0054521E">
      <w:pPr>
        <w:spacing w:after="0"/>
      </w:pPr>
      <w:r>
        <w:t xml:space="preserve">        this._id = _id;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String get_nombre() {</w:t>
      </w:r>
    </w:p>
    <w:p w:rsidR="0054521E" w:rsidRDefault="0054521E" w:rsidP="0054521E">
      <w:pPr>
        <w:spacing w:after="0"/>
      </w:pPr>
      <w:r>
        <w:t xml:space="preserve">        return _nombre;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set_nombre(String _nombre) {</w:t>
      </w:r>
    </w:p>
    <w:p w:rsidR="0054521E" w:rsidRDefault="0054521E" w:rsidP="0054521E">
      <w:pPr>
        <w:spacing w:after="0"/>
      </w:pPr>
      <w:r>
        <w:t xml:space="preserve">        this._nombre = _nombre;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String get_apellido() {</w:t>
      </w:r>
    </w:p>
    <w:p w:rsidR="0054521E" w:rsidRDefault="0054521E" w:rsidP="0054521E">
      <w:pPr>
        <w:spacing w:after="0"/>
      </w:pPr>
      <w:r>
        <w:t xml:space="preserve">        return _apellido;</w:t>
      </w:r>
    </w:p>
    <w:p w:rsidR="0054521E" w:rsidRDefault="0054521E" w:rsidP="0054521E">
      <w:pPr>
        <w:spacing w:after="0"/>
      </w:pPr>
      <w:r>
        <w:lastRenderedPageBreak/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set_apellido(String _apellido) {</w:t>
      </w:r>
    </w:p>
    <w:p w:rsidR="0054521E" w:rsidRDefault="0054521E" w:rsidP="0054521E">
      <w:pPr>
        <w:spacing w:after="0"/>
      </w:pPr>
      <w:r>
        <w:t xml:space="preserve">        this._apellido = _apellido;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int get_edad() {</w:t>
      </w:r>
    </w:p>
    <w:p w:rsidR="0054521E" w:rsidRDefault="0054521E" w:rsidP="0054521E">
      <w:pPr>
        <w:spacing w:after="0"/>
      </w:pPr>
      <w:r>
        <w:t xml:space="preserve">        return _edad;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set_edad(int _edad) {</w:t>
      </w:r>
    </w:p>
    <w:p w:rsidR="0054521E" w:rsidRDefault="0054521E" w:rsidP="0054521E">
      <w:pPr>
        <w:spacing w:after="0"/>
      </w:pPr>
      <w:r>
        <w:t xml:space="preserve">        this._edad = _edad;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String get_telefono() {</w:t>
      </w:r>
    </w:p>
    <w:p w:rsidR="0054521E" w:rsidRDefault="0054521E" w:rsidP="0054521E">
      <w:pPr>
        <w:spacing w:after="0"/>
      </w:pPr>
      <w:r>
        <w:t xml:space="preserve">        return _telefono;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set_telefono(String _telefono) {</w:t>
      </w:r>
    </w:p>
    <w:p w:rsidR="0054521E" w:rsidRDefault="0054521E" w:rsidP="0054521E">
      <w:pPr>
        <w:spacing w:after="0"/>
      </w:pPr>
      <w:r>
        <w:t xml:space="preserve">        this._telefono = _telefono;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String get_email() {</w:t>
      </w:r>
    </w:p>
    <w:p w:rsidR="0054521E" w:rsidRDefault="0054521E" w:rsidP="0054521E">
      <w:pPr>
        <w:spacing w:after="0"/>
      </w:pPr>
      <w:r>
        <w:t xml:space="preserve">        return _email;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set_email(String _email) {</w:t>
      </w:r>
    </w:p>
    <w:p w:rsidR="0054521E" w:rsidRDefault="0054521E" w:rsidP="0054521E">
      <w:pPr>
        <w:spacing w:after="0"/>
      </w:pPr>
      <w:r>
        <w:t xml:space="preserve">        this._email = _email;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String get_categoria() {</w:t>
      </w:r>
    </w:p>
    <w:p w:rsidR="0054521E" w:rsidRDefault="0054521E" w:rsidP="0054521E">
      <w:pPr>
        <w:spacing w:after="0"/>
      </w:pPr>
      <w:r>
        <w:t xml:space="preserve">        return _categoria;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set_categoria(String _categoria) {</w:t>
      </w:r>
    </w:p>
    <w:p w:rsidR="0054521E" w:rsidRDefault="0054521E" w:rsidP="0054521E">
      <w:pPr>
        <w:spacing w:after="0"/>
      </w:pPr>
      <w:r>
        <w:t xml:space="preserve">        this._categoria = _categoria;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  <w:r>
        <w:t>}</w:t>
      </w:r>
    </w:p>
    <w:p w:rsidR="0054521E" w:rsidRDefault="0054521E" w:rsidP="0054521E">
      <w:pPr>
        <w:spacing w:after="0"/>
      </w:pPr>
    </w:p>
    <w:p w:rsidR="0054521E" w:rsidRDefault="0054521E" w:rsidP="0054521E">
      <w:pPr>
        <w:pStyle w:val="Ttulo1"/>
      </w:pPr>
      <w:r>
        <w:t>Eliminar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lastRenderedPageBreak/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android.app.AlertDialog;</w:t>
      </w:r>
    </w:p>
    <w:p w:rsidR="0054521E" w:rsidRDefault="0054521E" w:rsidP="0054521E">
      <w:pPr>
        <w:spacing w:after="0"/>
      </w:pPr>
      <w:r>
        <w:t>import android.content.DialogInterface;</w:t>
      </w:r>
    </w:p>
    <w:p w:rsidR="0054521E" w:rsidRDefault="0054521E" w:rsidP="0054521E">
      <w:pPr>
        <w:spacing w:after="0"/>
      </w:pPr>
      <w:r>
        <w:t>import android.support.v7.app.ActionBarActivity;</w:t>
      </w:r>
    </w:p>
    <w:p w:rsidR="0054521E" w:rsidRDefault="0054521E" w:rsidP="0054521E">
      <w:pPr>
        <w:spacing w:after="0"/>
      </w:pPr>
      <w:r>
        <w:t>import android.os.Bundle;</w:t>
      </w:r>
    </w:p>
    <w:p w:rsidR="0054521E" w:rsidRDefault="0054521E" w:rsidP="0054521E">
      <w:pPr>
        <w:spacing w:after="0"/>
      </w:pPr>
      <w:r>
        <w:t>import android.view.Menu;</w:t>
      </w:r>
    </w:p>
    <w:p w:rsidR="0054521E" w:rsidRDefault="0054521E" w:rsidP="0054521E">
      <w:pPr>
        <w:spacing w:after="0"/>
      </w:pPr>
      <w:r>
        <w:t>import android.view.MenuItem;</w:t>
      </w:r>
    </w:p>
    <w:p w:rsidR="0054521E" w:rsidRDefault="0054521E" w:rsidP="0054521E">
      <w:pPr>
        <w:spacing w:after="0"/>
      </w:pPr>
      <w:r>
        <w:t>import android.view.View;</w:t>
      </w:r>
    </w:p>
    <w:p w:rsidR="0054521E" w:rsidRDefault="0054521E" w:rsidP="0054521E">
      <w:pPr>
        <w:spacing w:after="0"/>
      </w:pPr>
      <w:r>
        <w:t>import android.widget.EditText;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com.controlcliente.cliente.R;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public class eliminar extends ActionBarActivity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BDClientes bdClientes;</w:t>
      </w:r>
    </w:p>
    <w:p w:rsidR="0054521E" w:rsidRDefault="0054521E" w:rsidP="0054521E">
      <w:pPr>
        <w:spacing w:after="0"/>
      </w:pPr>
      <w:r>
        <w:t xml:space="preserve">    EditText elimina_input;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protected void onCreate(Bundle savedInstanceState) {</w:t>
      </w:r>
    </w:p>
    <w:p w:rsidR="0054521E" w:rsidRDefault="0054521E" w:rsidP="0054521E">
      <w:pPr>
        <w:spacing w:after="0"/>
      </w:pPr>
      <w:r>
        <w:t xml:space="preserve">        super.onCreate(savedInstanceState);</w:t>
      </w:r>
    </w:p>
    <w:p w:rsidR="0054521E" w:rsidRDefault="0054521E" w:rsidP="0054521E">
      <w:pPr>
        <w:spacing w:after="0"/>
      </w:pPr>
      <w:r>
        <w:t xml:space="preserve">        setContentView(R.layout.activity_eliminar);</w:t>
      </w:r>
    </w:p>
    <w:p w:rsidR="0054521E" w:rsidRDefault="0054521E" w:rsidP="0054521E">
      <w:pPr>
        <w:spacing w:after="0"/>
      </w:pPr>
      <w:r>
        <w:t xml:space="preserve">        elimina_input = (EditText) findViewById(R.id.modificar_input);</w:t>
      </w:r>
    </w:p>
    <w:p w:rsidR="0054521E" w:rsidRDefault="0054521E" w:rsidP="0054521E">
      <w:pPr>
        <w:spacing w:after="0"/>
      </w:pPr>
      <w:r>
        <w:t xml:space="preserve">        bdClientes = new BDClientes(this, null, null, 1);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eliminar_clicked(View view){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bdClientes.borrarcliente(Integer.parseInt(elimina_input.getText().toString()));</w:t>
      </w:r>
    </w:p>
    <w:p w:rsidR="0054521E" w:rsidRDefault="0054521E" w:rsidP="0054521E">
      <w:pPr>
        <w:spacing w:after="0"/>
      </w:pPr>
      <w:r>
        <w:t xml:space="preserve">        confirmacion();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confirmacion(){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AlertDialog.Builder dlgAlert  = new AlertDialog.Builder(this);</w:t>
      </w:r>
    </w:p>
    <w:p w:rsidR="0054521E" w:rsidRDefault="0054521E" w:rsidP="0054521E">
      <w:pPr>
        <w:spacing w:after="0"/>
      </w:pPr>
      <w:r>
        <w:t xml:space="preserve">        dlgAlert.setMessage(elimina_input.getText());</w:t>
      </w:r>
    </w:p>
    <w:p w:rsidR="0054521E" w:rsidRDefault="0054521E" w:rsidP="0054521E">
      <w:pPr>
        <w:spacing w:after="0"/>
      </w:pPr>
      <w:r>
        <w:t xml:space="preserve">        dlgAlert.setTitle("Se ha eliminado satisfactoriamente!!!");</w:t>
      </w:r>
    </w:p>
    <w:p w:rsidR="0054521E" w:rsidRDefault="0054521E" w:rsidP="0054521E">
      <w:pPr>
        <w:spacing w:after="0"/>
      </w:pPr>
      <w:r>
        <w:t xml:space="preserve">        dlgAlert.setPositiveButton("Ok",</w:t>
      </w:r>
    </w:p>
    <w:p w:rsidR="0054521E" w:rsidRDefault="0054521E" w:rsidP="0054521E">
      <w:pPr>
        <w:spacing w:after="0"/>
      </w:pPr>
      <w:r>
        <w:lastRenderedPageBreak/>
        <w:t xml:space="preserve">                new DialogInterface.OnClickListener() {</w:t>
      </w:r>
    </w:p>
    <w:p w:rsidR="0054521E" w:rsidRDefault="0054521E" w:rsidP="0054521E">
      <w:pPr>
        <w:spacing w:after="0"/>
      </w:pPr>
      <w:r>
        <w:t xml:space="preserve">                    public void onClick(DialogInterface dialog, int which) {</w:t>
      </w:r>
    </w:p>
    <w:p w:rsidR="0054521E" w:rsidRDefault="0054521E" w:rsidP="0054521E">
      <w:pPr>
        <w:spacing w:after="0"/>
      </w:pPr>
      <w:r>
        <w:t xml:space="preserve">                        //dismiss the dialog</w:t>
      </w:r>
    </w:p>
    <w:p w:rsidR="0054521E" w:rsidRDefault="0054521E" w:rsidP="0054521E">
      <w:pPr>
        <w:spacing w:after="0"/>
      </w:pPr>
      <w:r>
        <w:t xml:space="preserve">                    }</w:t>
      </w:r>
    </w:p>
    <w:p w:rsidR="0054521E" w:rsidRDefault="0054521E" w:rsidP="0054521E">
      <w:pPr>
        <w:spacing w:after="0"/>
      </w:pPr>
      <w:r>
        <w:t xml:space="preserve">                });</w:t>
      </w:r>
    </w:p>
    <w:p w:rsidR="0054521E" w:rsidRDefault="0054521E" w:rsidP="0054521E">
      <w:pPr>
        <w:spacing w:after="0"/>
      </w:pPr>
      <w:r>
        <w:t xml:space="preserve">        dlgAlert.setCancelable(true);</w:t>
      </w:r>
    </w:p>
    <w:p w:rsidR="0054521E" w:rsidRDefault="0054521E" w:rsidP="0054521E">
      <w:pPr>
        <w:spacing w:after="0"/>
      </w:pPr>
      <w:r>
        <w:t xml:space="preserve">        dlgAlert.create().show();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onCreateOptionsMenu(Menu menu) {</w:t>
      </w:r>
    </w:p>
    <w:p w:rsidR="0054521E" w:rsidRDefault="0054521E" w:rsidP="0054521E">
      <w:pPr>
        <w:spacing w:after="0"/>
      </w:pPr>
      <w:r>
        <w:t xml:space="preserve">        // Inflate the menu; this adds items to the action bar if it is present.</w:t>
      </w:r>
    </w:p>
    <w:p w:rsidR="0054521E" w:rsidRDefault="0054521E" w:rsidP="0054521E">
      <w:pPr>
        <w:spacing w:after="0"/>
      </w:pPr>
      <w:r>
        <w:t xml:space="preserve">        getMenuInflater().inflate(R.menu.menu_eliminar, menu);</w:t>
      </w:r>
    </w:p>
    <w:p w:rsidR="0054521E" w:rsidRDefault="0054521E" w:rsidP="0054521E">
      <w:pPr>
        <w:spacing w:after="0"/>
      </w:pPr>
      <w:r>
        <w:t xml:space="preserve">        return true;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onOptionsItemSelected(MenuItem item) {</w:t>
      </w:r>
    </w:p>
    <w:p w:rsidR="0054521E" w:rsidRDefault="0054521E" w:rsidP="0054521E">
      <w:pPr>
        <w:spacing w:after="0"/>
      </w:pPr>
      <w:r>
        <w:t xml:space="preserve">        // Handle action bar item clicks here. The action bar will</w:t>
      </w:r>
    </w:p>
    <w:p w:rsidR="0054521E" w:rsidRDefault="0054521E" w:rsidP="0054521E">
      <w:pPr>
        <w:spacing w:after="0"/>
      </w:pPr>
      <w:r>
        <w:t xml:space="preserve">        // automatically handle clicks on the Home/Up button, so long</w:t>
      </w:r>
    </w:p>
    <w:p w:rsidR="0054521E" w:rsidRDefault="0054521E" w:rsidP="0054521E">
      <w:pPr>
        <w:spacing w:after="0"/>
      </w:pPr>
      <w:r>
        <w:t xml:space="preserve">        // as you specify a parent activity in AndroidManifest.xml.</w:t>
      </w:r>
    </w:p>
    <w:p w:rsidR="0054521E" w:rsidRDefault="0054521E" w:rsidP="0054521E">
      <w:pPr>
        <w:spacing w:after="0"/>
      </w:pPr>
      <w:r>
        <w:t xml:space="preserve">        int id = item.getItemId();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//noinspection SimplifiableIfStatement</w:t>
      </w:r>
    </w:p>
    <w:p w:rsidR="0054521E" w:rsidRDefault="0054521E" w:rsidP="0054521E">
      <w:pPr>
        <w:spacing w:after="0"/>
      </w:pPr>
      <w:r>
        <w:t xml:space="preserve">        if (id == R.id.action_settings) {</w:t>
      </w:r>
    </w:p>
    <w:p w:rsidR="0054521E" w:rsidRDefault="0054521E" w:rsidP="0054521E">
      <w:pPr>
        <w:spacing w:after="0"/>
      </w:pPr>
      <w:r>
        <w:t xml:space="preserve">            return true;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return super.onOptionsItemSelected(item);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  <w:r>
        <w:t>}</w:t>
      </w:r>
    </w:p>
    <w:p w:rsidR="0054521E" w:rsidRDefault="0054521E" w:rsidP="0054521E">
      <w:pPr>
        <w:spacing w:after="0"/>
      </w:pPr>
    </w:p>
    <w:p w:rsidR="0054521E" w:rsidRDefault="0054521E" w:rsidP="0054521E">
      <w:pPr>
        <w:pStyle w:val="Ttulo1"/>
      </w:pPr>
      <w:r>
        <w:t>Listar Clientes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android.content.Context;</w:t>
      </w:r>
    </w:p>
    <w:p w:rsidR="0054521E" w:rsidRDefault="0054521E" w:rsidP="0054521E">
      <w:pPr>
        <w:spacing w:after="0"/>
      </w:pPr>
      <w:r>
        <w:t>import android.database.Cursor;</w:t>
      </w:r>
    </w:p>
    <w:p w:rsidR="0054521E" w:rsidRDefault="0054521E" w:rsidP="0054521E">
      <w:pPr>
        <w:spacing w:after="0"/>
      </w:pPr>
      <w:r>
        <w:t>import android.view.LayoutInflater;</w:t>
      </w:r>
    </w:p>
    <w:p w:rsidR="0054521E" w:rsidRDefault="0054521E" w:rsidP="0054521E">
      <w:pPr>
        <w:spacing w:after="0"/>
      </w:pPr>
      <w:r>
        <w:t>import android.view.View;</w:t>
      </w:r>
    </w:p>
    <w:p w:rsidR="0054521E" w:rsidRDefault="0054521E" w:rsidP="0054521E">
      <w:pPr>
        <w:spacing w:after="0"/>
      </w:pPr>
      <w:r>
        <w:lastRenderedPageBreak/>
        <w:t>import android.view.ViewGroup;</w:t>
      </w:r>
    </w:p>
    <w:p w:rsidR="0054521E" w:rsidRDefault="0054521E" w:rsidP="0054521E">
      <w:pPr>
        <w:spacing w:after="0"/>
      </w:pPr>
      <w:r>
        <w:t>import android.widget.CursorAdapter;</w:t>
      </w:r>
    </w:p>
    <w:p w:rsidR="0054521E" w:rsidRDefault="0054521E" w:rsidP="0054521E">
      <w:pPr>
        <w:spacing w:after="0"/>
      </w:pPr>
      <w:r>
        <w:t>import android.widget.TextView;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com.controlcliente.cliente.R;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/**</w:t>
      </w:r>
    </w:p>
    <w:p w:rsidR="0054521E" w:rsidRDefault="0054521E" w:rsidP="0054521E">
      <w:pPr>
        <w:spacing w:after="0"/>
      </w:pPr>
      <w:r>
        <w:t xml:space="preserve"> * Created by jorge on 28/01/2017.</w:t>
      </w:r>
    </w:p>
    <w:p w:rsidR="0054521E" w:rsidRDefault="0054521E" w:rsidP="0054521E">
      <w:pPr>
        <w:spacing w:after="0"/>
      </w:pPr>
      <w:r>
        <w:t xml:space="preserve"> */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class ListarClientes extends CursorAdapter {</w:t>
      </w:r>
    </w:p>
    <w:p w:rsidR="0054521E" w:rsidRDefault="0054521E" w:rsidP="0054521E">
      <w:pPr>
        <w:spacing w:after="0"/>
      </w:pPr>
      <w:r>
        <w:t xml:space="preserve">        public ListarClientes(Context context, Cursor cursor) {</w:t>
      </w:r>
    </w:p>
    <w:p w:rsidR="0054521E" w:rsidRDefault="0054521E" w:rsidP="0054521E">
      <w:pPr>
        <w:spacing w:after="0"/>
      </w:pPr>
      <w:r>
        <w:t xml:space="preserve">            super(context, cursor, 0);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 The newView method is used to inflate a new view and return it,</w:t>
      </w:r>
    </w:p>
    <w:p w:rsidR="0054521E" w:rsidRDefault="0054521E" w:rsidP="0054521E">
      <w:pPr>
        <w:spacing w:after="0"/>
      </w:pPr>
      <w:r>
        <w:t xml:space="preserve">        // you don't bind any data to the view at this point.</w:t>
      </w:r>
    </w:p>
    <w:p w:rsidR="0054521E" w:rsidRDefault="0054521E" w:rsidP="0054521E">
      <w:pPr>
        <w:spacing w:after="0"/>
      </w:pPr>
      <w:r>
        <w:t xml:space="preserve">        @Override</w:t>
      </w:r>
    </w:p>
    <w:p w:rsidR="0054521E" w:rsidRDefault="0054521E" w:rsidP="0054521E">
      <w:pPr>
        <w:spacing w:after="0"/>
      </w:pPr>
      <w:r>
        <w:t xml:space="preserve">        public View newView(Context context, Cursor cursor, ViewGroup parent) {</w:t>
      </w:r>
    </w:p>
    <w:p w:rsidR="0054521E" w:rsidRDefault="0054521E" w:rsidP="0054521E">
      <w:pPr>
        <w:spacing w:after="0"/>
      </w:pPr>
      <w:r>
        <w:t xml:space="preserve">            return LayoutInflater.from(context).inflate(R.layout.activity_buscar_cliente, parent, false);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 The bindView method is used to bind all data to a given view</w:t>
      </w:r>
    </w:p>
    <w:p w:rsidR="0054521E" w:rsidRDefault="0054521E" w:rsidP="0054521E">
      <w:pPr>
        <w:spacing w:after="0"/>
      </w:pPr>
      <w:r>
        <w:t xml:space="preserve">        // such as setting the text on a TextView.</w:t>
      </w:r>
    </w:p>
    <w:p w:rsidR="0054521E" w:rsidRDefault="0054521E" w:rsidP="0054521E">
      <w:pPr>
        <w:spacing w:after="0"/>
      </w:pPr>
      <w:r>
        <w:t xml:space="preserve">        @Override</w:t>
      </w:r>
    </w:p>
    <w:p w:rsidR="0054521E" w:rsidRDefault="0054521E" w:rsidP="0054521E">
      <w:pPr>
        <w:spacing w:after="0"/>
      </w:pPr>
      <w:r>
        <w:t xml:space="preserve">        public void bindView(View view, Context context, Cursor cursor)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    TextView idtxt = (TextView) view.findViewById(R.id.id_txt);</w:t>
      </w:r>
    </w:p>
    <w:p w:rsidR="0054521E" w:rsidRDefault="0054521E" w:rsidP="0054521E">
      <w:pPr>
        <w:spacing w:after="0"/>
      </w:pPr>
      <w:r>
        <w:t xml:space="preserve">            TextView apellidotxt = (TextView) view.findViewById(R.id.apellido_txt);</w:t>
      </w:r>
    </w:p>
    <w:p w:rsidR="0054521E" w:rsidRDefault="0054521E" w:rsidP="0054521E">
      <w:pPr>
        <w:spacing w:after="0"/>
      </w:pPr>
      <w:r>
        <w:t xml:space="preserve">            TextView nombretxt = (TextView) view.findViewById(R.id.nombre_txt);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    // Extraccion de las propiedades del cursor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   int txtid = cursor.getInt(cursor.getColumnIndexOrThrow("_id"));</w:t>
      </w:r>
    </w:p>
    <w:p w:rsidR="0054521E" w:rsidRDefault="0054521E" w:rsidP="0054521E">
      <w:pPr>
        <w:spacing w:after="0"/>
      </w:pPr>
      <w:r>
        <w:t xml:space="preserve">           String txtapellido = cursor.getString(cursor.getColumnIndexOrThrow("apellido"));</w:t>
      </w:r>
    </w:p>
    <w:p w:rsidR="0054521E" w:rsidRDefault="0054521E" w:rsidP="0054521E">
      <w:pPr>
        <w:spacing w:after="0"/>
      </w:pPr>
      <w:r>
        <w:t xml:space="preserve">           String txtnombre = cursor.getString(cursor.getColumnIndexOrThrow("nombre"));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   idtxt.setText(String.valueOf(txtid));</w:t>
      </w:r>
    </w:p>
    <w:p w:rsidR="0054521E" w:rsidRDefault="0054521E" w:rsidP="0054521E">
      <w:pPr>
        <w:spacing w:after="0"/>
      </w:pPr>
      <w:r>
        <w:t xml:space="preserve">           apellidotxt.setText(txtapellido);</w:t>
      </w:r>
    </w:p>
    <w:p w:rsidR="0054521E" w:rsidRDefault="0054521E" w:rsidP="0054521E">
      <w:pPr>
        <w:spacing w:after="0"/>
      </w:pPr>
      <w:r>
        <w:t xml:space="preserve">           nombretxt.setText(txtnombre);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pStyle w:val="Ttulo1"/>
      </w:pPr>
      <w:r>
        <w:t>Menú principal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android.support.v7.app.ActionBarActivity;</w:t>
      </w:r>
    </w:p>
    <w:p w:rsidR="0054521E" w:rsidRDefault="0054521E" w:rsidP="0054521E">
      <w:pPr>
        <w:spacing w:after="0"/>
      </w:pPr>
      <w:r>
        <w:t>import android.os.Bundle;</w:t>
      </w:r>
    </w:p>
    <w:p w:rsidR="0054521E" w:rsidRDefault="0054521E" w:rsidP="0054521E">
      <w:pPr>
        <w:spacing w:after="0"/>
      </w:pPr>
      <w:r>
        <w:t>import android.view.Menu;</w:t>
      </w:r>
    </w:p>
    <w:p w:rsidR="0054521E" w:rsidRDefault="0054521E" w:rsidP="0054521E">
      <w:pPr>
        <w:spacing w:after="0"/>
      </w:pPr>
      <w:r>
        <w:t>import android.view.MenuItem;</w:t>
      </w:r>
    </w:p>
    <w:p w:rsidR="0054521E" w:rsidRDefault="0054521E" w:rsidP="0054521E">
      <w:pPr>
        <w:spacing w:after="0"/>
      </w:pPr>
      <w:r>
        <w:t>import android.content.Intent;</w:t>
      </w:r>
    </w:p>
    <w:p w:rsidR="0054521E" w:rsidRDefault="0054521E" w:rsidP="0054521E">
      <w:pPr>
        <w:spacing w:after="0"/>
      </w:pPr>
      <w:r>
        <w:t>import android.view.View;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com.controlcliente.cliente.R;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public class MainActivity extends ActionBarActivity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protected void onCreate(Bundle savedInstanceState) {</w:t>
      </w:r>
    </w:p>
    <w:p w:rsidR="0054521E" w:rsidRDefault="0054521E" w:rsidP="0054521E">
      <w:pPr>
        <w:spacing w:after="0"/>
      </w:pPr>
      <w:r>
        <w:t xml:space="preserve">        super.onCreate(savedInstanceState);</w:t>
      </w:r>
    </w:p>
    <w:p w:rsidR="0054521E" w:rsidRDefault="0054521E" w:rsidP="0054521E">
      <w:pPr>
        <w:spacing w:after="0"/>
      </w:pPr>
      <w:r>
        <w:t xml:space="preserve">        setContentView(R.layout.activity_main);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onClick(View view){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Intent i = new Intent(this, Agregar.class);</w:t>
      </w:r>
    </w:p>
    <w:p w:rsidR="0054521E" w:rsidRDefault="0054521E" w:rsidP="0054521E">
      <w:pPr>
        <w:spacing w:after="0"/>
      </w:pPr>
      <w:r>
        <w:t xml:space="preserve">        startActivity(i);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onListar(View view){</w:t>
      </w:r>
    </w:p>
    <w:p w:rsidR="0054521E" w:rsidRDefault="0054521E" w:rsidP="0054521E">
      <w:pPr>
        <w:spacing w:after="0"/>
      </w:pPr>
      <w:r>
        <w:t xml:space="preserve">        Intent i = new Intent(this, BuscarCliente.class);</w:t>
      </w:r>
    </w:p>
    <w:p w:rsidR="0054521E" w:rsidRDefault="0054521E" w:rsidP="0054521E">
      <w:pPr>
        <w:spacing w:after="0"/>
      </w:pPr>
      <w:r>
        <w:t xml:space="preserve">        startActivity(i);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onEliminar(View view){</w:t>
      </w:r>
    </w:p>
    <w:p w:rsidR="0054521E" w:rsidRDefault="0054521E" w:rsidP="0054521E">
      <w:pPr>
        <w:spacing w:after="0"/>
      </w:pPr>
      <w:r>
        <w:t xml:space="preserve">        Intent i = new Intent(this, eliminar.class);</w:t>
      </w:r>
    </w:p>
    <w:p w:rsidR="0054521E" w:rsidRDefault="0054521E" w:rsidP="0054521E">
      <w:pPr>
        <w:spacing w:after="0"/>
      </w:pPr>
      <w:r>
        <w:t xml:space="preserve">        startActivity(i);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lastRenderedPageBreak/>
        <w:t xml:space="preserve">    public void premodificar(View view){</w:t>
      </w:r>
    </w:p>
    <w:p w:rsidR="0054521E" w:rsidRDefault="0054521E" w:rsidP="0054521E">
      <w:pPr>
        <w:spacing w:after="0"/>
      </w:pPr>
      <w:r>
        <w:t xml:space="preserve">        Intent i = new Intent(this, pre_modificar.class);</w:t>
      </w:r>
    </w:p>
    <w:p w:rsidR="0054521E" w:rsidRDefault="0054521E" w:rsidP="0054521E">
      <w:pPr>
        <w:spacing w:after="0"/>
      </w:pPr>
      <w:r>
        <w:t xml:space="preserve">        startActivity(i);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onCreateOptionsMenu(Menu menu) {</w:t>
      </w:r>
    </w:p>
    <w:p w:rsidR="0054521E" w:rsidRDefault="0054521E" w:rsidP="0054521E">
      <w:pPr>
        <w:spacing w:after="0"/>
      </w:pPr>
      <w:r>
        <w:t xml:space="preserve">        // Inflate the menu; this adds items to the action bar if it is present.</w:t>
      </w:r>
    </w:p>
    <w:p w:rsidR="0054521E" w:rsidRDefault="0054521E" w:rsidP="0054521E">
      <w:pPr>
        <w:spacing w:after="0"/>
      </w:pPr>
      <w:r>
        <w:t xml:space="preserve">        getMenuInflater().inflate(R.menu.menu_main, menu);</w:t>
      </w:r>
    </w:p>
    <w:p w:rsidR="0054521E" w:rsidRDefault="0054521E" w:rsidP="0054521E">
      <w:pPr>
        <w:spacing w:after="0"/>
      </w:pPr>
      <w:r>
        <w:t xml:space="preserve">        return true;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onOptionsItemSelected(MenuItem item) {</w:t>
      </w:r>
    </w:p>
    <w:p w:rsidR="0054521E" w:rsidRDefault="0054521E" w:rsidP="0054521E">
      <w:pPr>
        <w:spacing w:after="0"/>
      </w:pPr>
      <w:r>
        <w:t xml:space="preserve">        // Handle action bar item clicks here. The action bar will</w:t>
      </w:r>
    </w:p>
    <w:p w:rsidR="0054521E" w:rsidRDefault="0054521E" w:rsidP="0054521E">
      <w:pPr>
        <w:spacing w:after="0"/>
      </w:pPr>
      <w:r>
        <w:t xml:space="preserve">        // automatically handle clicks on the Home/Up button, so long</w:t>
      </w:r>
    </w:p>
    <w:p w:rsidR="0054521E" w:rsidRDefault="0054521E" w:rsidP="0054521E">
      <w:pPr>
        <w:spacing w:after="0"/>
      </w:pPr>
      <w:r>
        <w:t xml:space="preserve">        // as you specify a parent activity in AndroidManifest.xml.</w:t>
      </w:r>
    </w:p>
    <w:p w:rsidR="0054521E" w:rsidRDefault="0054521E" w:rsidP="0054521E">
      <w:pPr>
        <w:spacing w:after="0"/>
      </w:pPr>
      <w:r>
        <w:t xml:space="preserve">        int id = item.getItemId();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//noinspection SimplifiableIfStatement</w:t>
      </w:r>
    </w:p>
    <w:p w:rsidR="0054521E" w:rsidRDefault="0054521E" w:rsidP="0054521E">
      <w:pPr>
        <w:spacing w:after="0"/>
      </w:pPr>
      <w:r>
        <w:t xml:space="preserve">        if (id == R.id.action_settings) {</w:t>
      </w:r>
    </w:p>
    <w:p w:rsidR="0054521E" w:rsidRDefault="0054521E" w:rsidP="0054521E">
      <w:pPr>
        <w:spacing w:after="0"/>
      </w:pPr>
      <w:r>
        <w:t xml:space="preserve">            return true;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return super.onOptionsItemSelected(item);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  <w:r>
        <w:t>}</w:t>
      </w:r>
    </w:p>
    <w:p w:rsidR="0054521E" w:rsidRDefault="0054521E" w:rsidP="0054521E">
      <w:pPr>
        <w:spacing w:after="0"/>
      </w:pPr>
    </w:p>
    <w:p w:rsidR="0054521E" w:rsidRDefault="0054521E" w:rsidP="0054521E">
      <w:pPr>
        <w:pStyle w:val="Ttulo1"/>
      </w:pPr>
      <w:r>
        <w:t>Modificar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android.app.AlertDialog;</w:t>
      </w:r>
    </w:p>
    <w:p w:rsidR="0054521E" w:rsidRDefault="0054521E" w:rsidP="0054521E">
      <w:pPr>
        <w:spacing w:after="0"/>
      </w:pPr>
      <w:r>
        <w:t>import android.content.DialogInterface;</w:t>
      </w:r>
    </w:p>
    <w:p w:rsidR="0054521E" w:rsidRDefault="0054521E" w:rsidP="0054521E">
      <w:pPr>
        <w:spacing w:after="0"/>
      </w:pPr>
      <w:r>
        <w:t>import android.content.Intent;</w:t>
      </w:r>
    </w:p>
    <w:p w:rsidR="0054521E" w:rsidRDefault="0054521E" w:rsidP="0054521E">
      <w:pPr>
        <w:spacing w:after="0"/>
      </w:pPr>
      <w:r>
        <w:t>import android.database.Cursor;</w:t>
      </w:r>
    </w:p>
    <w:p w:rsidR="0054521E" w:rsidRDefault="0054521E" w:rsidP="0054521E">
      <w:pPr>
        <w:spacing w:after="0"/>
      </w:pPr>
      <w:r>
        <w:t>import android.support.v7.app.ActionBarActivity;</w:t>
      </w:r>
    </w:p>
    <w:p w:rsidR="0054521E" w:rsidRDefault="0054521E" w:rsidP="0054521E">
      <w:pPr>
        <w:spacing w:after="0"/>
      </w:pPr>
      <w:r>
        <w:t>import android.os.Bundle;</w:t>
      </w:r>
    </w:p>
    <w:p w:rsidR="0054521E" w:rsidRDefault="0054521E" w:rsidP="0054521E">
      <w:pPr>
        <w:spacing w:after="0"/>
      </w:pPr>
      <w:r>
        <w:t>import android.view.Menu;</w:t>
      </w:r>
    </w:p>
    <w:p w:rsidR="0054521E" w:rsidRDefault="0054521E" w:rsidP="0054521E">
      <w:pPr>
        <w:spacing w:after="0"/>
      </w:pPr>
      <w:r>
        <w:t>import android.view.MenuItem;</w:t>
      </w:r>
    </w:p>
    <w:p w:rsidR="0054521E" w:rsidRDefault="0054521E" w:rsidP="0054521E">
      <w:pPr>
        <w:spacing w:after="0"/>
      </w:pPr>
      <w:r>
        <w:t>import android.view.View;</w:t>
      </w:r>
    </w:p>
    <w:p w:rsidR="0054521E" w:rsidRDefault="0054521E" w:rsidP="0054521E">
      <w:pPr>
        <w:spacing w:after="0"/>
      </w:pPr>
      <w:r>
        <w:lastRenderedPageBreak/>
        <w:t>import android.widget.EditText;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com.controlclientee.cliente.R;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public class modificar extends ActionBarActivity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BDClientes bdClientes;</w:t>
      </w:r>
    </w:p>
    <w:p w:rsidR="0054521E" w:rsidRDefault="0054521E" w:rsidP="0054521E">
      <w:pPr>
        <w:spacing w:after="0"/>
      </w:pPr>
      <w:r>
        <w:t xml:space="preserve">    EditText nombre_input;</w:t>
      </w:r>
    </w:p>
    <w:p w:rsidR="0054521E" w:rsidRDefault="0054521E" w:rsidP="0054521E">
      <w:pPr>
        <w:spacing w:after="0"/>
      </w:pPr>
      <w:r>
        <w:t xml:space="preserve">    EditText apellido_input;</w:t>
      </w:r>
    </w:p>
    <w:p w:rsidR="0054521E" w:rsidRDefault="0054521E" w:rsidP="0054521E">
      <w:pPr>
        <w:spacing w:after="0"/>
      </w:pPr>
      <w:r>
        <w:t xml:space="preserve">    EditText edad_input;</w:t>
      </w:r>
    </w:p>
    <w:p w:rsidR="0054521E" w:rsidRDefault="0054521E" w:rsidP="0054521E">
      <w:pPr>
        <w:spacing w:after="0"/>
      </w:pPr>
      <w:r>
        <w:t xml:space="preserve">    EditText telefono_input;</w:t>
      </w:r>
    </w:p>
    <w:p w:rsidR="0054521E" w:rsidRDefault="0054521E" w:rsidP="0054521E">
      <w:pPr>
        <w:spacing w:after="0"/>
      </w:pPr>
      <w:r>
        <w:t xml:space="preserve">    EditText email_input;</w:t>
      </w:r>
    </w:p>
    <w:p w:rsidR="0054521E" w:rsidRDefault="0054521E" w:rsidP="0054521E">
      <w:pPr>
        <w:spacing w:after="0"/>
      </w:pPr>
      <w:r>
        <w:t xml:space="preserve">    EditText categoria_input;</w:t>
      </w:r>
    </w:p>
    <w:p w:rsidR="0054521E" w:rsidRDefault="0054521E" w:rsidP="0054521E">
      <w:pPr>
        <w:spacing w:after="0"/>
      </w:pPr>
      <w:r>
        <w:t xml:space="preserve">    int idglobal;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protected void onCreate(Bundle savedInstanceState)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//Aqui se hace el retrieve de la base de datos tomando un valor que viene en el intent anterior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super.onCreate(savedInstanceState);</w:t>
      </w:r>
    </w:p>
    <w:p w:rsidR="0054521E" w:rsidRDefault="0054521E" w:rsidP="0054521E">
      <w:pPr>
        <w:spacing w:after="0"/>
      </w:pPr>
      <w:r>
        <w:t xml:space="preserve">        setContentView(R.layout.activity_modificar);</w:t>
      </w:r>
    </w:p>
    <w:p w:rsidR="0054521E" w:rsidRDefault="0054521E" w:rsidP="0054521E">
      <w:pPr>
        <w:spacing w:after="0"/>
      </w:pPr>
      <w:r>
        <w:t xml:space="preserve">        nombre_input = (EditText) findViewById(R.id.nombre_input);</w:t>
      </w:r>
    </w:p>
    <w:p w:rsidR="0054521E" w:rsidRDefault="0054521E" w:rsidP="0054521E">
      <w:pPr>
        <w:spacing w:after="0"/>
      </w:pPr>
      <w:r>
        <w:t xml:space="preserve">        apellido_input = (EditText) findViewById(R.id.apellido_input);</w:t>
      </w:r>
    </w:p>
    <w:p w:rsidR="0054521E" w:rsidRDefault="0054521E" w:rsidP="0054521E">
      <w:pPr>
        <w:spacing w:after="0"/>
      </w:pPr>
      <w:r>
        <w:t xml:space="preserve">        edad_input = (EditText) findViewById(R.id.edad_input);</w:t>
      </w:r>
    </w:p>
    <w:p w:rsidR="0054521E" w:rsidRDefault="0054521E" w:rsidP="0054521E">
      <w:pPr>
        <w:spacing w:after="0"/>
      </w:pPr>
      <w:r>
        <w:t xml:space="preserve">        telefono_input = (EditText) findViewById(R.id.telefono_input);</w:t>
      </w:r>
    </w:p>
    <w:p w:rsidR="0054521E" w:rsidRDefault="0054521E" w:rsidP="0054521E">
      <w:pPr>
        <w:spacing w:after="0"/>
      </w:pPr>
      <w:r>
        <w:t xml:space="preserve">        email_input = (EditText) findViewById(R.id.email_input);</w:t>
      </w:r>
    </w:p>
    <w:p w:rsidR="0054521E" w:rsidRDefault="0054521E" w:rsidP="0054521E">
      <w:pPr>
        <w:spacing w:after="0"/>
      </w:pPr>
      <w:r>
        <w:t xml:space="preserve">        categoria_input = (EditText) findViewById(R.id.categoria_input);</w:t>
      </w:r>
    </w:p>
    <w:p w:rsidR="0054521E" w:rsidRDefault="0054521E" w:rsidP="0054521E">
      <w:pPr>
        <w:spacing w:after="0"/>
      </w:pPr>
      <w:r>
        <w:t xml:space="preserve">        bdClientes = new BDClientes(this, null, null, 1);</w:t>
      </w:r>
    </w:p>
    <w:p w:rsidR="0054521E" w:rsidRDefault="0054521E" w:rsidP="0054521E">
      <w:pPr>
        <w:spacing w:after="0"/>
      </w:pPr>
      <w:r>
        <w:t xml:space="preserve">        Clientes cliente = new Clientes(); //xdxdxdxdxd</w:t>
      </w:r>
    </w:p>
    <w:p w:rsidR="0054521E" w:rsidRDefault="0054521E" w:rsidP="0054521E">
      <w:pPr>
        <w:spacing w:after="0"/>
      </w:pPr>
      <w:r>
        <w:t xml:space="preserve">        Intent i = getIntent(); // gets the previously created intent</w:t>
      </w:r>
    </w:p>
    <w:p w:rsidR="0054521E" w:rsidRDefault="0054521E" w:rsidP="0054521E">
      <w:pPr>
        <w:spacing w:after="0"/>
      </w:pPr>
      <w:r>
        <w:t xml:space="preserve">        String stringid = i.getStringExtra("id_cliente");</w:t>
      </w:r>
    </w:p>
    <w:p w:rsidR="0054521E" w:rsidRDefault="0054521E" w:rsidP="0054521E">
      <w:pPr>
        <w:spacing w:after="0"/>
      </w:pPr>
      <w:r>
        <w:t xml:space="preserve">        int id = Integer.parseInt(stringid);</w:t>
      </w:r>
    </w:p>
    <w:p w:rsidR="0054521E" w:rsidRDefault="0054521E" w:rsidP="0054521E">
      <w:pPr>
        <w:spacing w:after="0"/>
      </w:pPr>
      <w:r>
        <w:t xml:space="preserve">        Cursor c = bdClientes.personabyid(id);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//Vuelve a rellenar los inputs con los valores del cursor</w:t>
      </w:r>
    </w:p>
    <w:p w:rsidR="0054521E" w:rsidRDefault="0054521E" w:rsidP="0054521E">
      <w:pPr>
        <w:spacing w:after="0"/>
      </w:pPr>
      <w:r>
        <w:t xml:space="preserve">        nombre_input.setText(c.getString(c.getColumnIndexOrThrow("nombre")));</w:t>
      </w:r>
    </w:p>
    <w:p w:rsidR="0054521E" w:rsidRDefault="0054521E" w:rsidP="0054521E">
      <w:pPr>
        <w:spacing w:after="0"/>
      </w:pPr>
      <w:r>
        <w:t xml:space="preserve">        apellido_input.setText(c.getString(c.getColumnIndexOrThrow("apellido")));</w:t>
      </w:r>
    </w:p>
    <w:p w:rsidR="0054521E" w:rsidRDefault="0054521E" w:rsidP="0054521E">
      <w:pPr>
        <w:spacing w:after="0"/>
      </w:pPr>
      <w:r>
        <w:t xml:space="preserve">        edad_input.setText(c.getString(c.getColumnIndexOrThrow("edad")));</w:t>
      </w:r>
    </w:p>
    <w:p w:rsidR="0054521E" w:rsidRDefault="0054521E" w:rsidP="0054521E">
      <w:pPr>
        <w:spacing w:after="0"/>
      </w:pPr>
      <w:r>
        <w:t xml:space="preserve">        telefono_input.setText(c.getString(c.getColumnIndexOrThrow("telefono")));</w:t>
      </w:r>
    </w:p>
    <w:p w:rsidR="0054521E" w:rsidRDefault="0054521E" w:rsidP="0054521E">
      <w:pPr>
        <w:spacing w:after="0"/>
      </w:pPr>
      <w:r>
        <w:lastRenderedPageBreak/>
        <w:t xml:space="preserve">        email_input.setText(c.getString(c.getColumnIndexOrThrow("email")));</w:t>
      </w:r>
    </w:p>
    <w:p w:rsidR="0054521E" w:rsidRDefault="0054521E" w:rsidP="0054521E">
      <w:pPr>
        <w:spacing w:after="0"/>
      </w:pPr>
      <w:r>
        <w:t xml:space="preserve">        categoria_input.setText(c.getString(c.getColumnIndexOrThrow("categoria")));</w:t>
      </w:r>
    </w:p>
    <w:p w:rsidR="0054521E" w:rsidRDefault="0054521E" w:rsidP="0054521E">
      <w:pPr>
        <w:spacing w:after="0"/>
      </w:pPr>
      <w:r>
        <w:t xml:space="preserve">        idglobal = c.getInt(c.getColumnIndexOrThrow("_id"));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modificar_clicked(View view){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Clientes cliente = new Clientes(nombre_input.getText().toString(), apellido_input.getText().toString(), Integer.parseInt(edad_input.getText().toString()), telefono_input.getText().toString(), email_input.getText().toString(), categoria_input.getText().toString() );</w:t>
      </w:r>
    </w:p>
    <w:p w:rsidR="0054521E" w:rsidRDefault="0054521E" w:rsidP="0054521E">
      <w:pPr>
        <w:spacing w:after="0"/>
      </w:pPr>
      <w:r>
        <w:t xml:space="preserve">        cliente.set_id(idglobal);</w:t>
      </w:r>
    </w:p>
    <w:p w:rsidR="0054521E" w:rsidRDefault="0054521E" w:rsidP="0054521E">
      <w:pPr>
        <w:spacing w:after="0"/>
      </w:pPr>
      <w:r>
        <w:t xml:space="preserve">        bdClientes.updatecliente(cliente);</w:t>
      </w:r>
    </w:p>
    <w:p w:rsidR="0054521E" w:rsidRDefault="0054521E" w:rsidP="0054521E">
      <w:pPr>
        <w:spacing w:after="0"/>
      </w:pPr>
      <w:r>
        <w:t xml:space="preserve">        confirmacion();</w:t>
      </w:r>
    </w:p>
    <w:p w:rsidR="0054521E" w:rsidRDefault="0054521E" w:rsidP="0054521E">
      <w:pPr>
        <w:spacing w:after="0"/>
      </w:pPr>
      <w:r>
        <w:t xml:space="preserve">        limpiarcampos();</w:t>
      </w:r>
    </w:p>
    <w:p w:rsidR="0054521E" w:rsidRDefault="0054521E" w:rsidP="0054521E">
      <w:pPr>
        <w:spacing w:after="0"/>
      </w:pPr>
      <w:r>
        <w:t xml:space="preserve">        finish(); //Termina la actividad y vuelve al menu principal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confirmacion(){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AlertDialog.Builder dlgAlert  = new AlertDialog.Builder(this);</w:t>
      </w:r>
    </w:p>
    <w:p w:rsidR="0054521E" w:rsidRDefault="0054521E" w:rsidP="0054521E">
      <w:pPr>
        <w:spacing w:after="0"/>
      </w:pPr>
      <w:r>
        <w:t xml:space="preserve">        dlgAlert.setMessage("Se ha modificado exitosamente!");</w:t>
      </w:r>
    </w:p>
    <w:p w:rsidR="0054521E" w:rsidRDefault="0054521E" w:rsidP="0054521E">
      <w:pPr>
        <w:spacing w:after="0"/>
      </w:pPr>
      <w:r>
        <w:t xml:space="preserve">        dlgAlert.setTitle("Agregar Cliente");</w:t>
      </w:r>
    </w:p>
    <w:p w:rsidR="0054521E" w:rsidRDefault="0054521E" w:rsidP="0054521E">
      <w:pPr>
        <w:spacing w:after="0"/>
      </w:pPr>
      <w:r>
        <w:t xml:space="preserve">        dlgAlert.setPositiveButton("Ok",</w:t>
      </w:r>
    </w:p>
    <w:p w:rsidR="0054521E" w:rsidRDefault="0054521E" w:rsidP="0054521E">
      <w:pPr>
        <w:spacing w:after="0"/>
      </w:pPr>
      <w:r>
        <w:t xml:space="preserve">                new DialogInterface.OnClickListener() {</w:t>
      </w:r>
    </w:p>
    <w:p w:rsidR="0054521E" w:rsidRDefault="0054521E" w:rsidP="0054521E">
      <w:pPr>
        <w:spacing w:after="0"/>
      </w:pPr>
      <w:r>
        <w:t xml:space="preserve">                    public void onClick(DialogInterface dialog, int which) {</w:t>
      </w:r>
    </w:p>
    <w:p w:rsidR="0054521E" w:rsidRDefault="0054521E" w:rsidP="0054521E">
      <w:pPr>
        <w:spacing w:after="0"/>
      </w:pPr>
      <w:r>
        <w:t xml:space="preserve">                        //dismiss the dialog</w:t>
      </w:r>
    </w:p>
    <w:p w:rsidR="0054521E" w:rsidRDefault="0054521E" w:rsidP="0054521E">
      <w:pPr>
        <w:spacing w:after="0"/>
      </w:pPr>
      <w:r>
        <w:t xml:space="preserve">                    }</w:t>
      </w:r>
    </w:p>
    <w:p w:rsidR="0054521E" w:rsidRDefault="0054521E" w:rsidP="0054521E">
      <w:pPr>
        <w:spacing w:after="0"/>
      </w:pPr>
      <w:r>
        <w:t xml:space="preserve">                });</w:t>
      </w:r>
    </w:p>
    <w:p w:rsidR="0054521E" w:rsidRDefault="0054521E" w:rsidP="0054521E">
      <w:pPr>
        <w:spacing w:after="0"/>
      </w:pPr>
      <w:r>
        <w:t xml:space="preserve">        dlgAlert.setCancelable(true);</w:t>
      </w:r>
    </w:p>
    <w:p w:rsidR="0054521E" w:rsidRDefault="0054521E" w:rsidP="0054521E">
      <w:pPr>
        <w:spacing w:after="0"/>
      </w:pPr>
      <w:r>
        <w:t xml:space="preserve">        dlgAlert.create().show();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//Limpia los valores entrados para efectos de estetica</w:t>
      </w:r>
    </w:p>
    <w:p w:rsidR="0054521E" w:rsidRDefault="0054521E" w:rsidP="0054521E">
      <w:pPr>
        <w:spacing w:after="0"/>
      </w:pPr>
      <w:r>
        <w:t xml:space="preserve">    public void limpiarcampos(){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nombre_input.setText("");</w:t>
      </w:r>
    </w:p>
    <w:p w:rsidR="0054521E" w:rsidRDefault="0054521E" w:rsidP="0054521E">
      <w:pPr>
        <w:spacing w:after="0"/>
      </w:pPr>
      <w:r>
        <w:t xml:space="preserve">        apellido_input.setText("");</w:t>
      </w:r>
    </w:p>
    <w:p w:rsidR="0054521E" w:rsidRDefault="0054521E" w:rsidP="0054521E">
      <w:pPr>
        <w:spacing w:after="0"/>
      </w:pPr>
      <w:r>
        <w:t xml:space="preserve">        edad_input.setText("");</w:t>
      </w:r>
    </w:p>
    <w:p w:rsidR="0054521E" w:rsidRDefault="0054521E" w:rsidP="0054521E">
      <w:pPr>
        <w:spacing w:after="0"/>
      </w:pPr>
      <w:r>
        <w:t xml:space="preserve">        telefono_input.setText("");</w:t>
      </w:r>
    </w:p>
    <w:p w:rsidR="0054521E" w:rsidRDefault="0054521E" w:rsidP="0054521E">
      <w:pPr>
        <w:spacing w:after="0"/>
      </w:pPr>
      <w:r>
        <w:lastRenderedPageBreak/>
        <w:t xml:space="preserve">        email_input.setText("");</w:t>
      </w:r>
    </w:p>
    <w:p w:rsidR="0054521E" w:rsidRDefault="0054521E" w:rsidP="0054521E">
      <w:pPr>
        <w:spacing w:after="0"/>
      </w:pPr>
      <w:r>
        <w:t xml:space="preserve">        categoria_input.setText("");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onCreateOptionsMenu(Menu menu) {</w:t>
      </w:r>
    </w:p>
    <w:p w:rsidR="0054521E" w:rsidRDefault="0054521E" w:rsidP="0054521E">
      <w:pPr>
        <w:spacing w:after="0"/>
      </w:pPr>
      <w:r>
        <w:t xml:space="preserve">        // Inflate the menu; this adds items to the action bar if it is present.</w:t>
      </w:r>
    </w:p>
    <w:p w:rsidR="0054521E" w:rsidRDefault="0054521E" w:rsidP="0054521E">
      <w:pPr>
        <w:spacing w:after="0"/>
      </w:pPr>
      <w:r>
        <w:t xml:space="preserve">        getMenuInflater().inflate(R.menu.menu_modificar, menu);</w:t>
      </w:r>
    </w:p>
    <w:p w:rsidR="0054521E" w:rsidRDefault="0054521E" w:rsidP="0054521E">
      <w:pPr>
        <w:spacing w:after="0"/>
      </w:pPr>
      <w:r>
        <w:t xml:space="preserve">        return true;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onOptionsItemSelected(MenuItem item) {</w:t>
      </w:r>
    </w:p>
    <w:p w:rsidR="0054521E" w:rsidRDefault="0054521E" w:rsidP="0054521E">
      <w:pPr>
        <w:spacing w:after="0"/>
      </w:pPr>
      <w:r>
        <w:t xml:space="preserve">        // Handle action bar item clicks here. The action bar will</w:t>
      </w:r>
    </w:p>
    <w:p w:rsidR="0054521E" w:rsidRDefault="0054521E" w:rsidP="0054521E">
      <w:pPr>
        <w:spacing w:after="0"/>
      </w:pPr>
      <w:r>
        <w:t xml:space="preserve">        // automatically handle clicks on the Home/Up button, so long</w:t>
      </w:r>
    </w:p>
    <w:p w:rsidR="0054521E" w:rsidRDefault="0054521E" w:rsidP="0054521E">
      <w:pPr>
        <w:spacing w:after="0"/>
      </w:pPr>
      <w:r>
        <w:t xml:space="preserve">        // as you specify a parent activity in AndroidManifest.xml.</w:t>
      </w:r>
    </w:p>
    <w:p w:rsidR="0054521E" w:rsidRDefault="0054521E" w:rsidP="0054521E">
      <w:pPr>
        <w:spacing w:after="0"/>
      </w:pPr>
      <w:r>
        <w:t xml:space="preserve">        int id = item.getItemId();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//noinspection SimplifiableIfStatement</w:t>
      </w:r>
    </w:p>
    <w:p w:rsidR="0054521E" w:rsidRDefault="0054521E" w:rsidP="0054521E">
      <w:pPr>
        <w:spacing w:after="0"/>
      </w:pPr>
      <w:r>
        <w:t xml:space="preserve">        if (id == R.id.action_settings) {</w:t>
      </w:r>
    </w:p>
    <w:p w:rsidR="0054521E" w:rsidRDefault="0054521E" w:rsidP="0054521E">
      <w:pPr>
        <w:spacing w:after="0"/>
      </w:pPr>
      <w:r>
        <w:t xml:space="preserve">            return true;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return super.onOptionsItemSelected(item);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  <w:r>
        <w:t>}</w:t>
      </w:r>
    </w:p>
    <w:p w:rsidR="0054521E" w:rsidRDefault="0054521E" w:rsidP="0054521E">
      <w:pPr>
        <w:spacing w:after="0"/>
      </w:pPr>
    </w:p>
    <w:p w:rsidR="0054521E" w:rsidRDefault="0054521E" w:rsidP="0054521E">
      <w:pPr>
        <w:pStyle w:val="Ttulo1"/>
      </w:pPr>
      <w:r>
        <w:t>Pre modificar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package app.controlcliente.cliente;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android.content.Intent;</w:t>
      </w:r>
    </w:p>
    <w:p w:rsidR="0054521E" w:rsidRDefault="0054521E" w:rsidP="0054521E">
      <w:pPr>
        <w:spacing w:after="0"/>
      </w:pPr>
      <w:r>
        <w:t>import android.support.v7.app.ActionBarActivity;</w:t>
      </w:r>
    </w:p>
    <w:p w:rsidR="0054521E" w:rsidRDefault="0054521E" w:rsidP="0054521E">
      <w:pPr>
        <w:spacing w:after="0"/>
      </w:pPr>
      <w:r>
        <w:t>import android.os.Bundle;</w:t>
      </w:r>
    </w:p>
    <w:p w:rsidR="0054521E" w:rsidRDefault="0054521E" w:rsidP="0054521E">
      <w:pPr>
        <w:spacing w:after="0"/>
      </w:pPr>
      <w:r>
        <w:t>import android.view.Menu;</w:t>
      </w:r>
    </w:p>
    <w:p w:rsidR="0054521E" w:rsidRDefault="0054521E" w:rsidP="0054521E">
      <w:pPr>
        <w:spacing w:after="0"/>
      </w:pPr>
      <w:r>
        <w:t>import android.view.MenuItem;</w:t>
      </w:r>
    </w:p>
    <w:p w:rsidR="0054521E" w:rsidRDefault="0054521E" w:rsidP="0054521E">
      <w:pPr>
        <w:spacing w:after="0"/>
      </w:pPr>
      <w:r>
        <w:t>import android.view.View;</w:t>
      </w:r>
    </w:p>
    <w:p w:rsidR="0054521E" w:rsidRDefault="0054521E" w:rsidP="0054521E">
      <w:pPr>
        <w:spacing w:after="0"/>
      </w:pPr>
      <w:r>
        <w:t>import android.widget.EditText;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import com.controlcliente.cliente.R;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>public class pre_modificar extends ActionBarActivity 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EditText modificar_input;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protected void onCreate(Bundle savedInstanceState) {</w:t>
      </w:r>
    </w:p>
    <w:p w:rsidR="0054521E" w:rsidRDefault="0054521E" w:rsidP="0054521E">
      <w:pPr>
        <w:spacing w:after="0"/>
      </w:pPr>
      <w:r>
        <w:t xml:space="preserve">        super.onCreate(savedInstanceState);</w:t>
      </w:r>
    </w:p>
    <w:p w:rsidR="0054521E" w:rsidRDefault="0054521E" w:rsidP="0054521E">
      <w:pPr>
        <w:spacing w:after="0"/>
      </w:pPr>
      <w:r>
        <w:t xml:space="preserve">        setContentView(R.layout.activity_pre_modificar);</w:t>
      </w:r>
    </w:p>
    <w:p w:rsidR="0054521E" w:rsidRDefault="0054521E" w:rsidP="0054521E">
      <w:pPr>
        <w:spacing w:after="0"/>
      </w:pPr>
      <w:r>
        <w:t xml:space="preserve">        modificar_input = (EditText) findViewById(R.id.modificar_input);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public void modificar_clicked(View view){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Intent i = new Intent(this, modificar.class);</w:t>
      </w:r>
    </w:p>
    <w:p w:rsidR="0054521E" w:rsidRDefault="0054521E" w:rsidP="0054521E">
      <w:pPr>
        <w:spacing w:after="0"/>
      </w:pPr>
      <w:r>
        <w:t xml:space="preserve">        modificar_input = (EditText) findViewById(R.id.modificar_input);</w:t>
      </w:r>
    </w:p>
    <w:p w:rsidR="0054521E" w:rsidRDefault="0054521E" w:rsidP="0054521E">
      <w:pPr>
        <w:spacing w:after="0"/>
      </w:pPr>
      <w:r>
        <w:t xml:space="preserve">        i.putExtra("id_cliente" , modificar_input.getText().toString());</w:t>
      </w:r>
    </w:p>
    <w:p w:rsidR="0054521E" w:rsidRDefault="0054521E" w:rsidP="0054521E">
      <w:pPr>
        <w:spacing w:after="0"/>
      </w:pPr>
      <w:r>
        <w:t xml:space="preserve">        startActivity(i);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onCreateOptionsMenu(Menu menu) {</w:t>
      </w:r>
    </w:p>
    <w:p w:rsidR="0054521E" w:rsidRDefault="0054521E" w:rsidP="0054521E">
      <w:pPr>
        <w:spacing w:after="0"/>
      </w:pPr>
      <w:r>
        <w:t xml:space="preserve">        // Inflate the menu; this adds items to the action bar if it is present.</w:t>
      </w:r>
    </w:p>
    <w:p w:rsidR="0054521E" w:rsidRDefault="0054521E" w:rsidP="0054521E">
      <w:pPr>
        <w:spacing w:after="0"/>
      </w:pPr>
      <w:r>
        <w:t xml:space="preserve">        getMenuInflater().inflate(R.menu.menu_pre_modificar, menu);</w:t>
      </w:r>
    </w:p>
    <w:p w:rsidR="0054521E" w:rsidRDefault="0054521E" w:rsidP="0054521E">
      <w:pPr>
        <w:spacing w:after="0"/>
      </w:pPr>
      <w:r>
        <w:t xml:space="preserve">        return true;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@Override</w:t>
      </w:r>
    </w:p>
    <w:p w:rsidR="0054521E" w:rsidRDefault="0054521E" w:rsidP="0054521E">
      <w:pPr>
        <w:spacing w:after="0"/>
      </w:pPr>
      <w:r>
        <w:t xml:space="preserve">    public boolean onOptionsItemSelected(MenuItem item) {</w:t>
      </w:r>
    </w:p>
    <w:p w:rsidR="0054521E" w:rsidRDefault="0054521E" w:rsidP="0054521E">
      <w:pPr>
        <w:spacing w:after="0"/>
      </w:pPr>
      <w:r>
        <w:t xml:space="preserve">        // Handle action bar item clicks here. The action bar will</w:t>
      </w:r>
    </w:p>
    <w:p w:rsidR="0054521E" w:rsidRDefault="0054521E" w:rsidP="0054521E">
      <w:pPr>
        <w:spacing w:after="0"/>
      </w:pPr>
      <w:r>
        <w:t xml:space="preserve">        // automatically handle clicks on the Home/Up button, so long</w:t>
      </w:r>
    </w:p>
    <w:p w:rsidR="0054521E" w:rsidRDefault="0054521E" w:rsidP="0054521E">
      <w:pPr>
        <w:spacing w:after="0"/>
      </w:pPr>
      <w:r>
        <w:t xml:space="preserve">        // as you specify a parent activity in AndroidManifest.xml.</w:t>
      </w:r>
    </w:p>
    <w:p w:rsidR="0054521E" w:rsidRDefault="0054521E" w:rsidP="0054521E">
      <w:pPr>
        <w:spacing w:after="0"/>
      </w:pPr>
      <w:r>
        <w:t xml:space="preserve">        int id = item.getItemId();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t xml:space="preserve">        //noinspection SimplifiableIfStatement</w:t>
      </w:r>
    </w:p>
    <w:p w:rsidR="0054521E" w:rsidRDefault="0054521E" w:rsidP="0054521E">
      <w:pPr>
        <w:spacing w:after="0"/>
      </w:pPr>
      <w:r>
        <w:t xml:space="preserve">        if (id == R.id.action_settings) {</w:t>
      </w:r>
    </w:p>
    <w:p w:rsidR="0054521E" w:rsidRDefault="0054521E" w:rsidP="0054521E">
      <w:pPr>
        <w:spacing w:after="0"/>
      </w:pPr>
      <w:r>
        <w:t xml:space="preserve">            return true;</w:t>
      </w:r>
    </w:p>
    <w:p w:rsidR="0054521E" w:rsidRDefault="0054521E" w:rsidP="0054521E">
      <w:pPr>
        <w:spacing w:after="0"/>
      </w:pPr>
      <w:r>
        <w:t xml:space="preserve">        }</w:t>
      </w:r>
    </w:p>
    <w:p w:rsidR="0054521E" w:rsidRDefault="0054521E" w:rsidP="0054521E">
      <w:pPr>
        <w:spacing w:after="0"/>
      </w:pPr>
    </w:p>
    <w:p w:rsidR="0054521E" w:rsidRDefault="0054521E" w:rsidP="0054521E">
      <w:pPr>
        <w:spacing w:after="0"/>
      </w:pPr>
      <w:r>
        <w:lastRenderedPageBreak/>
        <w:t xml:space="preserve">        return super.onOptionsItemSelected(item);</w:t>
      </w:r>
    </w:p>
    <w:p w:rsidR="0054521E" w:rsidRDefault="0054521E" w:rsidP="0054521E">
      <w:pPr>
        <w:spacing w:after="0"/>
      </w:pPr>
      <w:r>
        <w:t xml:space="preserve">    }</w:t>
      </w:r>
    </w:p>
    <w:p w:rsidR="0054521E" w:rsidRPr="0054521E" w:rsidRDefault="0054521E" w:rsidP="0054521E">
      <w:pPr>
        <w:spacing w:after="0"/>
      </w:pPr>
      <w:r>
        <w:t>}</w:t>
      </w:r>
      <w:bookmarkEnd w:id="0"/>
    </w:p>
    <w:sectPr w:rsidR="0054521E" w:rsidRPr="0054521E" w:rsidSect="00037DF8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FE2" w:rsidRDefault="00266FE2" w:rsidP="001174D3">
      <w:pPr>
        <w:spacing w:after="0" w:line="240" w:lineRule="auto"/>
      </w:pPr>
      <w:r>
        <w:separator/>
      </w:r>
    </w:p>
  </w:endnote>
  <w:endnote w:type="continuationSeparator" w:id="0">
    <w:p w:rsidR="00266FE2" w:rsidRDefault="00266FE2" w:rsidP="0011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FE2" w:rsidRDefault="00266FE2" w:rsidP="001174D3">
      <w:pPr>
        <w:spacing w:after="0" w:line="240" w:lineRule="auto"/>
      </w:pPr>
      <w:r>
        <w:separator/>
      </w:r>
    </w:p>
  </w:footnote>
  <w:footnote w:type="continuationSeparator" w:id="0">
    <w:p w:rsidR="00266FE2" w:rsidRDefault="00266FE2" w:rsidP="0011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:rsidR="00D45E03" w:rsidRDefault="00D45E0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4521E">
          <w:rPr>
            <w:b/>
            <w:bCs/>
            <w:noProof/>
          </w:rPr>
          <w:t>19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4521E">
          <w:rPr>
            <w:b/>
            <w:bCs/>
            <w:noProof/>
          </w:rPr>
          <w:t>19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45E03" w:rsidRDefault="00D45E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2"/>
    <w:multiLevelType w:val="hybridMultilevel"/>
    <w:tmpl w:val="45EA8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49E"/>
    <w:multiLevelType w:val="hybridMultilevel"/>
    <w:tmpl w:val="F620E4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BEC"/>
    <w:multiLevelType w:val="hybridMultilevel"/>
    <w:tmpl w:val="4E663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36C1"/>
    <w:multiLevelType w:val="hybridMultilevel"/>
    <w:tmpl w:val="F034B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79"/>
    <w:rsid w:val="00037DF8"/>
    <w:rsid w:val="00094444"/>
    <w:rsid w:val="000D396E"/>
    <w:rsid w:val="000D65B3"/>
    <w:rsid w:val="001174D3"/>
    <w:rsid w:val="00162BEB"/>
    <w:rsid w:val="001854A4"/>
    <w:rsid w:val="00266FE2"/>
    <w:rsid w:val="00292B54"/>
    <w:rsid w:val="002A646B"/>
    <w:rsid w:val="002B728C"/>
    <w:rsid w:val="00364579"/>
    <w:rsid w:val="00376679"/>
    <w:rsid w:val="003E2D2F"/>
    <w:rsid w:val="003E3006"/>
    <w:rsid w:val="00443408"/>
    <w:rsid w:val="00455666"/>
    <w:rsid w:val="00485137"/>
    <w:rsid w:val="004A5037"/>
    <w:rsid w:val="0054521E"/>
    <w:rsid w:val="00573701"/>
    <w:rsid w:val="00593487"/>
    <w:rsid w:val="005B2664"/>
    <w:rsid w:val="00600D88"/>
    <w:rsid w:val="0066349E"/>
    <w:rsid w:val="0069622D"/>
    <w:rsid w:val="006B00B4"/>
    <w:rsid w:val="006F71EC"/>
    <w:rsid w:val="00723692"/>
    <w:rsid w:val="008A2165"/>
    <w:rsid w:val="00994F51"/>
    <w:rsid w:val="00A47084"/>
    <w:rsid w:val="00A805B8"/>
    <w:rsid w:val="00C157AE"/>
    <w:rsid w:val="00C259B2"/>
    <w:rsid w:val="00D45E03"/>
    <w:rsid w:val="00DB5F9E"/>
    <w:rsid w:val="00DD3D1B"/>
    <w:rsid w:val="00EA2D1D"/>
    <w:rsid w:val="00EB6084"/>
    <w:rsid w:val="00EF456B"/>
    <w:rsid w:val="00F15D7B"/>
    <w:rsid w:val="00F2599A"/>
    <w:rsid w:val="00F4545F"/>
    <w:rsid w:val="00F750E0"/>
    <w:rsid w:val="00F96092"/>
    <w:rsid w:val="00F9683F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A443"/>
  <w15:docId w15:val="{D42095F1-186E-4E8A-8E77-02DF4B10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7DF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DF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DF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37DF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17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4D3"/>
  </w:style>
  <w:style w:type="paragraph" w:styleId="Piedepgina">
    <w:name w:val="footer"/>
    <w:basedOn w:val="Normal"/>
    <w:link w:val="PiedepginaCar"/>
    <w:uiPriority w:val="99"/>
    <w:unhideWhenUsed/>
    <w:rsid w:val="00117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4D3"/>
  </w:style>
  <w:style w:type="paragraph" w:styleId="Prrafodelista">
    <w:name w:val="List Paragraph"/>
    <w:basedOn w:val="Normal"/>
    <w:uiPriority w:val="34"/>
    <w:qFormat/>
    <w:rsid w:val="000D65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59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59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5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B2664"/>
    <w:pPr>
      <w:spacing w:before="480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B26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26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26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B2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Google%20Drive\00%20UTRM\Cuatrimestre%205\Calidad%20en%20el%20Desarrollo%20de%20Software\Plantilla%20Cruz%20Alcanta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8FC7063944DFD8F4FEA1988A8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924AD-6E3B-4AB0-A5CD-AA95CF037AC9}"/>
      </w:docPartPr>
      <w:docPartBody>
        <w:p w:rsidR="00247DBF" w:rsidRDefault="00424176">
          <w:pPr>
            <w:pStyle w:val="F2F8FC7063944DFD8F4FEA1988A8624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763E8ECE46C4760B13C9F8E55848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073A4-A01D-4722-B372-A13E3A34121F}"/>
      </w:docPartPr>
      <w:docPartBody>
        <w:p w:rsidR="00247DBF" w:rsidRDefault="00424176">
          <w:pPr>
            <w:pStyle w:val="1763E8ECE46C4760B13C9F8E55848EF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7D18D8C061A34A8F96387BDA52104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23856-B7F6-480C-8A31-9E719AE70F67}"/>
      </w:docPartPr>
      <w:docPartBody>
        <w:p w:rsidR="00247DBF" w:rsidRDefault="00424176">
          <w:pPr>
            <w:pStyle w:val="7D18D8C061A34A8F96387BDA52104D27"/>
          </w:pPr>
          <w:r w:rsidRPr="0078794E">
            <w:rPr>
              <w:rStyle w:val="Textodelmarcadordeposicin"/>
            </w:rPr>
            <w:t>[Compañía]</w:t>
          </w:r>
        </w:p>
      </w:docPartBody>
    </w:docPart>
    <w:docPart>
      <w:docPartPr>
        <w:name w:val="509BDF2245F44ADD8951F09C6AE4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8BD83-7B66-4978-B2D9-97B0B2ECDCA7}"/>
      </w:docPartPr>
      <w:docPartBody>
        <w:p w:rsidR="00247DBF" w:rsidRDefault="00424176">
          <w:pPr>
            <w:pStyle w:val="509BDF2245F44ADD8951F09C6AE4CAA2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966CD8DA578407CA3DE0378AB608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0345-42F3-4308-B0BC-E808E8B05D40}"/>
      </w:docPartPr>
      <w:docPartBody>
        <w:p w:rsidR="00247DBF" w:rsidRDefault="00424176">
          <w:pPr>
            <w:pStyle w:val="F966CD8DA578407CA3DE0378AB608A5B"/>
          </w:pPr>
          <w:r w:rsidRPr="0078794E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BF"/>
    <w:rsid w:val="0002025B"/>
    <w:rsid w:val="00247DBF"/>
    <w:rsid w:val="00424176"/>
    <w:rsid w:val="004A7118"/>
    <w:rsid w:val="00C9420C"/>
    <w:rsid w:val="00D36BA4"/>
    <w:rsid w:val="00E450D1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F8FC7063944DFD8F4FEA1988A8624C">
    <w:name w:val="F2F8FC7063944DFD8F4FEA1988A8624C"/>
  </w:style>
  <w:style w:type="paragraph" w:customStyle="1" w:styleId="1763E8ECE46C4760B13C9F8E55848EFF">
    <w:name w:val="1763E8ECE46C4760B13C9F8E55848EF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D18D8C061A34A8F96387BDA52104D27">
    <w:name w:val="7D18D8C061A34A8F96387BDA52104D27"/>
  </w:style>
  <w:style w:type="paragraph" w:customStyle="1" w:styleId="509BDF2245F44ADD8951F09C6AE4CAA2">
    <w:name w:val="509BDF2245F44ADD8951F09C6AE4CAA2"/>
  </w:style>
  <w:style w:type="paragraph" w:customStyle="1" w:styleId="F966CD8DA578407CA3DE0378AB608A5B">
    <w:name w:val="F966CD8DA578407CA3DE0378AB608A5B"/>
  </w:style>
  <w:style w:type="paragraph" w:customStyle="1" w:styleId="56CA43CA860249FCAAAC535BADC75DE0">
    <w:name w:val="56CA43CA860249FCAAAC535BADC75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99AA1-819A-4672-97A9-89981D8C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Cruz Alcantara.dotx</Template>
  <TotalTime>1528</TotalTime>
  <Pages>1</Pages>
  <Words>3407</Words>
  <Characters>18742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la Riviera Maya</vt:lpstr>
    </vt:vector>
  </TitlesOfParts>
  <Company>Calidad en el Desarrollo de Software</Company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la Riviera Maya</dc:title>
  <dc:subject>T.S.U. en Tecnología de la Información y Comunicaciones.</dc:subject>
  <dc:creator>Alumno: Cruz Alcántara Jorge Luis</dc:creator>
  <cp:lastModifiedBy>jorge</cp:lastModifiedBy>
  <cp:revision>12</cp:revision>
  <dcterms:created xsi:type="dcterms:W3CDTF">2017-01-23T15:18:00Z</dcterms:created>
  <dcterms:modified xsi:type="dcterms:W3CDTF">2017-02-15T13:31:00Z</dcterms:modified>
  <cp:contentStatus>Docente: Cristian Bernal Bera</cp:contentStatus>
</cp:coreProperties>
</file>